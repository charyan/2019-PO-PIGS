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21DFB" w14:textId="78932FC4" w:rsidR="00A00C2D" w:rsidRPr="00110E5C" w:rsidRDefault="00730971" w:rsidP="00730971">
      <w:pPr>
        <w:pBdr>
          <w:bottom w:val="single" w:sz="4" w:space="1" w:color="auto"/>
        </w:pBdr>
        <w:tabs>
          <w:tab w:val="left" w:leader="underscore" w:pos="5280"/>
        </w:tabs>
        <w:spacing w:before="120"/>
        <w:jc w:val="both"/>
        <w:rPr>
          <w:rFonts w:asciiTheme="minorHAnsi" w:hAnsiTheme="minorHAnsi" w:cstheme="minorHAnsi"/>
          <w:b/>
          <w:color w:val="003366"/>
          <w:sz w:val="72"/>
          <w:szCs w:val="72"/>
        </w:rPr>
      </w:pPr>
      <w:r w:rsidRPr="003D45EE">
        <w:rPr>
          <w:noProof/>
        </w:rPr>
        <w:drawing>
          <wp:anchor distT="0" distB="0" distL="114300" distR="114300" simplePos="0" relativeHeight="251658241" behindDoc="1" locked="0" layoutInCell="1" allowOverlap="1" wp14:anchorId="79506C62" wp14:editId="789AD751">
            <wp:simplePos x="0" y="0"/>
            <wp:positionH relativeFrom="margin">
              <wp:posOffset>5200015</wp:posOffset>
            </wp:positionH>
            <wp:positionV relativeFrom="paragraph">
              <wp:posOffset>182245</wp:posOffset>
            </wp:positionV>
            <wp:extent cx="914400" cy="914400"/>
            <wp:effectExtent l="0" t="0" r="0" b="0"/>
            <wp:wrapTight wrapText="bothSides">
              <wp:wrapPolygon edited="0">
                <wp:start x="3150" y="4500"/>
                <wp:lineTo x="2700" y="6300"/>
                <wp:lineTo x="450" y="12600"/>
                <wp:lineTo x="450" y="21150"/>
                <wp:lineTo x="20700" y="21150"/>
                <wp:lineTo x="20700" y="13050"/>
                <wp:lineTo x="18900" y="6300"/>
                <wp:lineTo x="18000" y="4500"/>
                <wp:lineTo x="3150" y="450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9A3733">
        <w:rPr>
          <w:rFonts w:asciiTheme="minorHAnsi" w:hAnsiTheme="minorHAnsi" w:cstheme="minorHAnsi"/>
          <w:b/>
          <w:color w:val="003366"/>
          <w:sz w:val="72"/>
          <w:szCs w:val="72"/>
        </w:rPr>
        <w:t>Réalité Augmentée</w:t>
      </w:r>
    </w:p>
    <w:p w14:paraId="5924DEE7" w14:textId="168A2380" w:rsidR="000C11F2" w:rsidRDefault="009A3733" w:rsidP="00677C98">
      <w:pPr>
        <w:tabs>
          <w:tab w:val="left" w:leader="underscore" w:pos="5280"/>
        </w:tabs>
      </w:pPr>
      <w:r>
        <w:rPr>
          <w:rFonts w:asciiTheme="minorHAnsi" w:hAnsiTheme="minorHAnsi" w:cstheme="minorHAnsi"/>
          <w:b/>
          <w:color w:val="999999"/>
          <w:sz w:val="48"/>
          <w:szCs w:val="48"/>
        </w:rPr>
        <w:t>Projet dans lequel les joueurs pourront s’affronter dans le but de dét</w:t>
      </w:r>
      <w:r w:rsidR="0006100F">
        <w:rPr>
          <w:rFonts w:asciiTheme="minorHAnsi" w:hAnsiTheme="minorHAnsi" w:cstheme="minorHAnsi"/>
          <w:b/>
          <w:color w:val="999999"/>
          <w:sz w:val="48"/>
          <w:szCs w:val="48"/>
        </w:rPr>
        <w:t>ruire le camp du joueur adverse</w:t>
      </w:r>
    </w:p>
    <w:p w14:paraId="76883103" w14:textId="77777777" w:rsidR="0021683D" w:rsidRDefault="0021683D" w:rsidP="00DD5958">
      <w:pPr>
        <w:jc w:val="both"/>
      </w:pPr>
    </w:p>
    <w:p w14:paraId="61CD2BE9" w14:textId="77777777" w:rsidR="007173B8" w:rsidRDefault="007173B8" w:rsidP="007173B8"/>
    <w:p w14:paraId="171A722C" w14:textId="77777777" w:rsidR="007173B8" w:rsidRDefault="007173B8" w:rsidP="007173B8"/>
    <w:p w14:paraId="6C9AC45E" w14:textId="77777777" w:rsidR="007173B8" w:rsidRDefault="007173B8" w:rsidP="007173B8"/>
    <w:p w14:paraId="086C47CF" w14:textId="77777777" w:rsidR="007173B8" w:rsidRDefault="007173B8" w:rsidP="007173B8"/>
    <w:p w14:paraId="3D0B74D7" w14:textId="77777777" w:rsidR="007173B8" w:rsidRDefault="007173B8" w:rsidP="007173B8"/>
    <w:p w14:paraId="7B8E2F1F" w14:textId="77777777" w:rsidR="007173B8" w:rsidRDefault="007173B8" w:rsidP="007173B8"/>
    <w:p w14:paraId="18B2C25B" w14:textId="77777777" w:rsidR="007173B8" w:rsidRDefault="007173B8" w:rsidP="007173B8"/>
    <w:p w14:paraId="1CD6EDE9" w14:textId="77777777" w:rsidR="007173B8" w:rsidRDefault="007173B8" w:rsidP="007173B8"/>
    <w:p w14:paraId="7C71B6BE" w14:textId="77777777" w:rsidR="007173B8" w:rsidRDefault="007173B8" w:rsidP="007173B8"/>
    <w:p w14:paraId="317C9295" w14:textId="77777777" w:rsidR="007173B8" w:rsidRDefault="007173B8" w:rsidP="007173B8"/>
    <w:p w14:paraId="131025D7" w14:textId="77777777" w:rsidR="007173B8" w:rsidRDefault="007173B8" w:rsidP="007173B8"/>
    <w:p w14:paraId="6D88560F" w14:textId="77777777" w:rsidR="007173B8" w:rsidRDefault="007173B8" w:rsidP="007173B8"/>
    <w:p w14:paraId="225A7D0E" w14:textId="77777777" w:rsidR="007173B8" w:rsidRDefault="007173B8" w:rsidP="007173B8"/>
    <w:p w14:paraId="047C4274" w14:textId="77777777" w:rsidR="007173B8" w:rsidRDefault="007173B8" w:rsidP="007173B8"/>
    <w:p w14:paraId="2E0E10BE" w14:textId="77777777" w:rsidR="007173B8" w:rsidRDefault="007173B8" w:rsidP="007173B8"/>
    <w:p w14:paraId="6CA51021" w14:textId="77777777" w:rsidR="007173B8" w:rsidRDefault="007173B8" w:rsidP="007173B8"/>
    <w:p w14:paraId="1368AA4B" w14:textId="77777777" w:rsidR="007173B8" w:rsidRDefault="007173B8" w:rsidP="007173B8"/>
    <w:p w14:paraId="3159ACBB" w14:textId="77777777" w:rsidR="007173B8" w:rsidRDefault="007173B8" w:rsidP="007173B8"/>
    <w:p w14:paraId="58443F39" w14:textId="77777777" w:rsidR="007173B8" w:rsidRDefault="007173B8" w:rsidP="007173B8"/>
    <w:p w14:paraId="4D3A5DE0" w14:textId="77777777" w:rsidR="00730971" w:rsidRDefault="00730971" w:rsidP="00730971"/>
    <w:p w14:paraId="533030FE" w14:textId="77777777" w:rsidR="00730971" w:rsidRDefault="00730971" w:rsidP="00730971"/>
    <w:p w14:paraId="7AD45936" w14:textId="77777777" w:rsidR="00730971" w:rsidRDefault="00730971" w:rsidP="00730971"/>
    <w:p w14:paraId="199216F3" w14:textId="77777777" w:rsidR="005F4F5A" w:rsidRDefault="00730971" w:rsidP="007173B8">
      <w:pPr>
        <w:jc w:val="center"/>
        <w:rPr>
          <w:b/>
          <w:color w:val="0070C0"/>
          <w:sz w:val="72"/>
          <w:szCs w:val="72"/>
        </w:rPr>
      </w:pPr>
      <w:r>
        <w:rPr>
          <w:noProof/>
        </w:rPr>
        <mc:AlternateContent>
          <mc:Choice Requires="wps">
            <w:drawing>
              <wp:anchor distT="45720" distB="45720" distL="114300" distR="114300" simplePos="0" relativeHeight="251658240" behindDoc="0" locked="0" layoutInCell="1" allowOverlap="1" wp14:anchorId="4026FCD9" wp14:editId="27B94C6E">
                <wp:simplePos x="0" y="0"/>
                <wp:positionH relativeFrom="margin">
                  <wp:align>center</wp:align>
                </wp:positionH>
                <wp:positionV relativeFrom="paragraph">
                  <wp:posOffset>2038350</wp:posOffset>
                </wp:positionV>
                <wp:extent cx="2360930" cy="1365250"/>
                <wp:effectExtent l="0" t="0" r="9525"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65250"/>
                        </a:xfrm>
                        <a:prstGeom prst="rect">
                          <a:avLst/>
                        </a:prstGeom>
                        <a:solidFill>
                          <a:srgbClr val="FFFFFF"/>
                        </a:solidFill>
                        <a:ln w="9525">
                          <a:noFill/>
                          <a:miter lim="800000"/>
                          <a:headEnd/>
                          <a:tailEnd/>
                        </a:ln>
                      </wps:spPr>
                      <wps:txbx>
                        <w:txbxContent>
                          <w:p w14:paraId="3645499E" w14:textId="77777777" w:rsidR="00F40571" w:rsidRDefault="00F40571">
                            <w:r w:rsidRPr="00730971">
                              <w:rPr>
                                <w:b/>
                              </w:rPr>
                              <w:t>Auteur :</w:t>
                            </w:r>
                            <w:r w:rsidRPr="00730971">
                              <w:rPr>
                                <w:b/>
                              </w:rPr>
                              <w:tab/>
                            </w:r>
                            <w:r>
                              <w:t>Dylan Riat</w:t>
                            </w:r>
                          </w:p>
                          <w:p w14:paraId="7BA62C94" w14:textId="77777777" w:rsidR="00F40571" w:rsidRDefault="00F40571">
                            <w:r>
                              <w:tab/>
                            </w:r>
                            <w:r>
                              <w:tab/>
                              <w:t>Théo Vuillaume</w:t>
                            </w:r>
                          </w:p>
                          <w:p w14:paraId="4D4976DD" w14:textId="653F7B37" w:rsidR="00F40571" w:rsidRPr="00730971" w:rsidRDefault="00F40571">
                            <w:pPr>
                              <w:rPr>
                                <w:b/>
                              </w:rPr>
                            </w:pPr>
                            <w:r>
                              <w:tab/>
                            </w:r>
                            <w:r>
                              <w:tab/>
                              <w:t>Yannis Charalambidis</w:t>
                            </w:r>
                            <w:r w:rsidRPr="00730971">
                              <w:rPr>
                                <w:b/>
                              </w:rPr>
                              <w:tab/>
                            </w:r>
                          </w:p>
                          <w:p w14:paraId="1661D53A" w14:textId="77777777" w:rsidR="00F40571" w:rsidRDefault="00F40571"/>
                          <w:p w14:paraId="423DDCD9" w14:textId="7191C268" w:rsidR="00F40571" w:rsidRDefault="00F40571" w:rsidP="00730971">
                            <w:r w:rsidRPr="00730971">
                              <w:rPr>
                                <w:b/>
                              </w:rPr>
                              <w:t>Classe :</w:t>
                            </w:r>
                            <w:r>
                              <w:tab/>
                              <w:t>INF2b</w:t>
                            </w:r>
                          </w:p>
                          <w:p w14:paraId="5A4E554F" w14:textId="77777777" w:rsidR="00F40571" w:rsidRDefault="00F40571"/>
                          <w:p w14:paraId="0A2BA7CC" w14:textId="2AC7DD1E" w:rsidR="00F40571" w:rsidRDefault="00F40571">
                            <w:r w:rsidRPr="00730971">
                              <w:rPr>
                                <w:b/>
                              </w:rPr>
                              <w:t>Date :</w:t>
                            </w:r>
                            <w:r>
                              <w:tab/>
                            </w:r>
                            <w:r>
                              <w:tab/>
                            </w:r>
                            <w:r>
                              <w:rPr>
                                <w:noProof/>
                              </w:rPr>
                              <w:fldChar w:fldCharType="begin"/>
                            </w:r>
                            <w:r>
                              <w:rPr>
                                <w:noProof/>
                              </w:rPr>
                              <w:instrText xml:space="preserve"> DATE   \* MERGEFORMAT </w:instrText>
                            </w:r>
                            <w:r>
                              <w:rPr>
                                <w:noProof/>
                              </w:rPr>
                              <w:fldChar w:fldCharType="separate"/>
                            </w:r>
                            <w:r w:rsidR="00046714">
                              <w:rPr>
                                <w:noProof/>
                              </w:rPr>
                              <w:t>02.05.2019</w:t>
                            </w:r>
                            <w:r>
                              <w:rPr>
                                <w:noProof/>
                              </w:rPr>
                              <w:fldChar w:fldCharType="end"/>
                            </w:r>
                          </w:p>
                          <w:p w14:paraId="47D0E665" w14:textId="77777777" w:rsidR="00F40571" w:rsidRDefault="00F4057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026FCD9" id="_x0000_t202" coordsize="21600,21600" o:spt="202" path="m,l,21600r21600,l21600,xe">
                <v:stroke joinstyle="miter"/>
                <v:path gradientshapeok="t" o:connecttype="rect"/>
              </v:shapetype>
              <v:shape id="Zone de texte 2" o:spid="_x0000_s1026" type="#_x0000_t202" style="position:absolute;left:0;text-align:left;margin-left:0;margin-top:160.5pt;width:185.9pt;height:107.5pt;z-index:25165824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" stroked="f">
                <v:textbox>
                  <w:txbxContent>
                    <w:p w14:paraId="3645499E" w14:textId="77777777" w:rsidR="00F40571" w:rsidRDefault="00F40571">
                      <w:r w:rsidRPr="00730971">
                        <w:rPr>
                          <w:b/>
                        </w:rPr>
                        <w:t>Auteur :</w:t>
                      </w:r>
                      <w:r w:rsidRPr="00730971">
                        <w:rPr>
                          <w:b/>
                        </w:rPr>
                        <w:tab/>
                      </w:r>
                      <w:r>
                        <w:t>Dylan Riat</w:t>
                      </w:r>
                    </w:p>
                    <w:p w14:paraId="7BA62C94" w14:textId="77777777" w:rsidR="00F40571" w:rsidRDefault="00F40571">
                      <w:r>
                        <w:tab/>
                      </w:r>
                      <w:r>
                        <w:tab/>
                        <w:t>Théo Vuillaume</w:t>
                      </w:r>
                    </w:p>
                    <w:p w14:paraId="4D4976DD" w14:textId="653F7B37" w:rsidR="00F40571" w:rsidRPr="00730971" w:rsidRDefault="00F40571">
                      <w:pPr>
                        <w:rPr>
                          <w:b/>
                        </w:rPr>
                      </w:pPr>
                      <w:r>
                        <w:tab/>
                      </w:r>
                      <w:r>
                        <w:tab/>
                        <w:t>Yannis Charalambidis</w:t>
                      </w:r>
                      <w:r w:rsidRPr="00730971">
                        <w:rPr>
                          <w:b/>
                        </w:rPr>
                        <w:tab/>
                      </w:r>
                    </w:p>
                    <w:p w14:paraId="1661D53A" w14:textId="77777777" w:rsidR="00F40571" w:rsidRDefault="00F40571"/>
                    <w:p w14:paraId="423DDCD9" w14:textId="7191C268" w:rsidR="00F40571" w:rsidRDefault="00F40571" w:rsidP="00730971">
                      <w:r w:rsidRPr="00730971">
                        <w:rPr>
                          <w:b/>
                        </w:rPr>
                        <w:t>Classe :</w:t>
                      </w:r>
                      <w:r>
                        <w:tab/>
                        <w:t>INF2b</w:t>
                      </w:r>
                    </w:p>
                    <w:p w14:paraId="5A4E554F" w14:textId="77777777" w:rsidR="00F40571" w:rsidRDefault="00F40571"/>
                    <w:p w14:paraId="0A2BA7CC" w14:textId="2AC7DD1E" w:rsidR="00F40571" w:rsidRDefault="00F40571">
                      <w:r w:rsidRPr="00730971">
                        <w:rPr>
                          <w:b/>
                        </w:rPr>
                        <w:t>Date :</w:t>
                      </w:r>
                      <w:r>
                        <w:tab/>
                      </w:r>
                      <w:r>
                        <w:tab/>
                      </w:r>
                      <w:r>
                        <w:rPr>
                          <w:noProof/>
                        </w:rPr>
                        <w:fldChar w:fldCharType="begin"/>
                      </w:r>
                      <w:r>
                        <w:rPr>
                          <w:noProof/>
                        </w:rPr>
                        <w:instrText xml:space="preserve"> DATE   \* MERGEFORMAT </w:instrText>
                      </w:r>
                      <w:r>
                        <w:rPr>
                          <w:noProof/>
                        </w:rPr>
                        <w:fldChar w:fldCharType="separate"/>
                      </w:r>
                      <w:r w:rsidR="00046714">
                        <w:rPr>
                          <w:noProof/>
                        </w:rPr>
                        <w:t>02.05.2019</w:t>
                      </w:r>
                      <w:r>
                        <w:rPr>
                          <w:noProof/>
                        </w:rPr>
                        <w:fldChar w:fldCharType="end"/>
                      </w:r>
                    </w:p>
                    <w:p w14:paraId="47D0E665" w14:textId="77777777" w:rsidR="00F40571" w:rsidRDefault="00F40571"/>
                  </w:txbxContent>
                </v:textbox>
                <w10:wrap type="square" anchorx="margin"/>
              </v:shape>
            </w:pict>
          </mc:Fallback>
        </mc:AlternateContent>
      </w:r>
      <w:r w:rsidR="005F4F5A">
        <w:rPr>
          <w:b/>
          <w:color w:val="0070C0"/>
          <w:sz w:val="72"/>
          <w:szCs w:val="72"/>
        </w:rPr>
        <w:t>PIGS</w:t>
      </w:r>
    </w:p>
    <w:p w14:paraId="3F6F5DC2" w14:textId="708AD81F" w:rsidR="00F97D61" w:rsidRDefault="00F97D61" w:rsidP="007173B8">
      <w:pPr>
        <w:jc w:val="center"/>
      </w:pPr>
      <w:r>
        <w:br w:type="page"/>
      </w:r>
    </w:p>
    <w:p w14:paraId="2E6CC01B" w14:textId="77777777" w:rsidR="0021683D" w:rsidRPr="00F97D61" w:rsidRDefault="0021683D" w:rsidP="003922FE">
      <w:pPr>
        <w:pStyle w:val="Titre1"/>
        <w:numPr>
          <w:ilvl w:val="0"/>
          <w:numId w:val="0"/>
        </w:numPr>
        <w:ind w:left="432" w:hanging="432"/>
        <w:jc w:val="center"/>
      </w:pPr>
      <w:bookmarkStart w:id="0" w:name="_Toc408825898"/>
      <w:bookmarkStart w:id="1" w:name="_Toc4407642"/>
      <w:bookmarkStart w:id="2" w:name="_Toc5006892"/>
      <w:bookmarkStart w:id="3" w:name="_Toc5008889"/>
      <w:bookmarkStart w:id="4" w:name="_Toc5016784"/>
      <w:r w:rsidRPr="00F97D61">
        <w:lastRenderedPageBreak/>
        <w:t>Table des matières</w:t>
      </w:r>
      <w:bookmarkEnd w:id="0"/>
      <w:bookmarkEnd w:id="1"/>
      <w:bookmarkEnd w:id="2"/>
      <w:bookmarkEnd w:id="3"/>
      <w:bookmarkEnd w:id="4"/>
    </w:p>
    <w:p w14:paraId="6F1646B9" w14:textId="4977D720" w:rsidR="003922FE" w:rsidRDefault="003922FE" w:rsidP="00D132C7"/>
    <w:sdt>
      <w:sdtPr>
        <w:rPr>
          <w:rFonts w:ascii="Arial" w:eastAsia="Times New Roman" w:hAnsi="Arial" w:cs="Times New Roman"/>
          <w:color w:val="auto"/>
          <w:sz w:val="20"/>
          <w:szCs w:val="22"/>
          <w:lang w:val="fr-FR"/>
        </w:rPr>
        <w:id w:val="34241926"/>
        <w:docPartObj>
          <w:docPartGallery w:val="Table of Contents"/>
          <w:docPartUnique/>
        </w:docPartObj>
      </w:sdtPr>
      <w:sdtEndPr>
        <w:rPr>
          <w:b/>
          <w:bCs/>
        </w:rPr>
      </w:sdtEndPr>
      <w:sdtContent>
        <w:p w14:paraId="6A5C806F" w14:textId="61011165" w:rsidR="00F94140" w:rsidRPr="00846DED" w:rsidRDefault="00F94140">
          <w:pPr>
            <w:pStyle w:val="En-ttedetabledesmatires"/>
            <w:rPr>
              <w:color w:val="auto"/>
            </w:rPr>
          </w:pPr>
          <w:r w:rsidRPr="00846DED">
            <w:rPr>
              <w:color w:val="auto"/>
              <w:lang w:val="fr-FR"/>
            </w:rPr>
            <w:t>Table des matières</w:t>
          </w:r>
        </w:p>
        <w:p w14:paraId="0A5D3C60" w14:textId="000BD25C" w:rsidR="00902196" w:rsidRDefault="00F94140">
          <w:pPr>
            <w:pStyle w:val="TM1"/>
            <w:tabs>
              <w:tab w:val="right" w:leader="dot" w:pos="9628"/>
            </w:tabs>
            <w:rPr>
              <w:rFonts w:eastAsiaTheme="minorEastAsia" w:cstheme="minorBidi"/>
              <w:b w:val="0"/>
              <w:bCs w:val="0"/>
              <w:i w:val="0"/>
              <w:iCs w:val="0"/>
              <w:noProof/>
              <w:sz w:val="22"/>
              <w:szCs w:val="22"/>
            </w:rPr>
          </w:pPr>
          <w:r>
            <w:rPr>
              <w:lang w:val="fr-FR"/>
            </w:rPr>
            <w:fldChar w:fldCharType="begin"/>
          </w:r>
          <w:r>
            <w:rPr>
              <w:lang w:val="fr-FR"/>
            </w:rPr>
            <w:instrText xml:space="preserve"> TOC \o "1-3" \h \z \u </w:instrText>
          </w:r>
          <w:r>
            <w:rPr>
              <w:lang w:val="fr-FR"/>
            </w:rPr>
            <w:fldChar w:fldCharType="separate"/>
          </w:r>
          <w:hyperlink w:anchor="_Toc5016784" w:history="1">
            <w:r w:rsidR="00902196" w:rsidRPr="00264AF5">
              <w:rPr>
                <w:rStyle w:val="Lienhypertexte"/>
                <w:noProof/>
              </w:rPr>
              <w:t>Table des matières</w:t>
            </w:r>
            <w:r w:rsidR="00902196">
              <w:rPr>
                <w:noProof/>
                <w:webHidden/>
              </w:rPr>
              <w:tab/>
            </w:r>
            <w:r w:rsidR="00902196">
              <w:rPr>
                <w:noProof/>
                <w:webHidden/>
              </w:rPr>
              <w:fldChar w:fldCharType="begin"/>
            </w:r>
            <w:r w:rsidR="00902196">
              <w:rPr>
                <w:noProof/>
                <w:webHidden/>
              </w:rPr>
              <w:instrText xml:space="preserve"> PAGEREF _Toc5016784 \h </w:instrText>
            </w:r>
            <w:r w:rsidR="00902196">
              <w:rPr>
                <w:noProof/>
                <w:webHidden/>
              </w:rPr>
            </w:r>
            <w:r w:rsidR="00902196">
              <w:rPr>
                <w:noProof/>
                <w:webHidden/>
              </w:rPr>
              <w:fldChar w:fldCharType="separate"/>
            </w:r>
            <w:r w:rsidR="00902196">
              <w:rPr>
                <w:noProof/>
                <w:webHidden/>
              </w:rPr>
              <w:t>2</w:t>
            </w:r>
            <w:r w:rsidR="00902196">
              <w:rPr>
                <w:noProof/>
                <w:webHidden/>
              </w:rPr>
              <w:fldChar w:fldCharType="end"/>
            </w:r>
          </w:hyperlink>
        </w:p>
        <w:p w14:paraId="35E1E460" w14:textId="684D8A8C"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785" w:history="1">
            <w:r w:rsidR="00902196" w:rsidRPr="00264AF5">
              <w:rPr>
                <w:rStyle w:val="Lienhypertexte"/>
                <w:noProof/>
              </w:rPr>
              <w:t>1</w:t>
            </w:r>
            <w:r w:rsidR="00902196">
              <w:rPr>
                <w:rFonts w:eastAsiaTheme="minorEastAsia" w:cstheme="minorBidi"/>
                <w:b w:val="0"/>
                <w:bCs w:val="0"/>
                <w:i w:val="0"/>
                <w:iCs w:val="0"/>
                <w:noProof/>
                <w:sz w:val="22"/>
                <w:szCs w:val="22"/>
              </w:rPr>
              <w:tab/>
            </w:r>
            <w:r w:rsidR="00902196" w:rsidRPr="00264AF5">
              <w:rPr>
                <w:rStyle w:val="Lienhypertexte"/>
                <w:noProof/>
              </w:rPr>
              <w:t>Présentation du projet</w:t>
            </w:r>
            <w:r w:rsidR="00902196">
              <w:rPr>
                <w:noProof/>
                <w:webHidden/>
              </w:rPr>
              <w:tab/>
            </w:r>
            <w:r w:rsidR="00902196">
              <w:rPr>
                <w:noProof/>
                <w:webHidden/>
              </w:rPr>
              <w:fldChar w:fldCharType="begin"/>
            </w:r>
            <w:r w:rsidR="00902196">
              <w:rPr>
                <w:noProof/>
                <w:webHidden/>
              </w:rPr>
              <w:instrText xml:space="preserve"> PAGEREF _Toc5016785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360304E0" w14:textId="5FBE1137" w:rsidR="00902196" w:rsidRDefault="00046714">
          <w:pPr>
            <w:pStyle w:val="TM2"/>
            <w:tabs>
              <w:tab w:val="left" w:pos="800"/>
              <w:tab w:val="right" w:leader="dot" w:pos="9628"/>
            </w:tabs>
            <w:rPr>
              <w:rFonts w:eastAsiaTheme="minorEastAsia" w:cstheme="minorBidi"/>
              <w:b w:val="0"/>
              <w:bCs w:val="0"/>
              <w:noProof/>
            </w:rPr>
          </w:pPr>
          <w:hyperlink w:anchor="_Toc5016786" w:history="1">
            <w:r w:rsidR="00902196" w:rsidRPr="00264AF5">
              <w:rPr>
                <w:rStyle w:val="Lienhypertexte"/>
                <w:noProof/>
              </w:rPr>
              <w:t>1.1</w:t>
            </w:r>
            <w:r w:rsidR="00902196">
              <w:rPr>
                <w:rFonts w:eastAsiaTheme="minorEastAsia" w:cstheme="minorBidi"/>
                <w:b w:val="0"/>
                <w:bCs w:val="0"/>
                <w:noProof/>
              </w:rPr>
              <w:tab/>
            </w:r>
            <w:r w:rsidR="00902196" w:rsidRPr="00264AF5">
              <w:rPr>
                <w:rStyle w:val="Lienhypertexte"/>
                <w:noProof/>
              </w:rPr>
              <w:t>Interaction de l’utilisateur</w:t>
            </w:r>
            <w:r w:rsidR="00902196">
              <w:rPr>
                <w:noProof/>
                <w:webHidden/>
              </w:rPr>
              <w:tab/>
            </w:r>
            <w:r w:rsidR="00902196">
              <w:rPr>
                <w:noProof/>
                <w:webHidden/>
              </w:rPr>
              <w:fldChar w:fldCharType="begin"/>
            </w:r>
            <w:r w:rsidR="00902196">
              <w:rPr>
                <w:noProof/>
                <w:webHidden/>
              </w:rPr>
              <w:instrText xml:space="preserve"> PAGEREF _Toc5016786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2CDEE296" w14:textId="34BB5E99" w:rsidR="00902196" w:rsidRDefault="00046714">
          <w:pPr>
            <w:pStyle w:val="TM2"/>
            <w:tabs>
              <w:tab w:val="left" w:pos="800"/>
              <w:tab w:val="right" w:leader="dot" w:pos="9628"/>
            </w:tabs>
            <w:rPr>
              <w:rFonts w:eastAsiaTheme="minorEastAsia" w:cstheme="minorBidi"/>
              <w:b w:val="0"/>
              <w:bCs w:val="0"/>
              <w:noProof/>
            </w:rPr>
          </w:pPr>
          <w:hyperlink w:anchor="_Toc5016787" w:history="1">
            <w:r w:rsidR="00902196" w:rsidRPr="00264AF5">
              <w:rPr>
                <w:rStyle w:val="Lienhypertexte"/>
                <w:noProof/>
              </w:rPr>
              <w:t>1.2</w:t>
            </w:r>
            <w:r w:rsidR="00902196">
              <w:rPr>
                <w:rFonts w:eastAsiaTheme="minorEastAsia" w:cstheme="minorBidi"/>
                <w:b w:val="0"/>
                <w:bCs w:val="0"/>
                <w:noProof/>
              </w:rPr>
              <w:tab/>
            </w:r>
            <w:r w:rsidR="00902196" w:rsidRPr="00264AF5">
              <w:rPr>
                <w:rStyle w:val="Lienhypertexte"/>
                <w:noProof/>
              </w:rPr>
              <w:t>Objectifs</w:t>
            </w:r>
            <w:r w:rsidR="00902196">
              <w:rPr>
                <w:noProof/>
                <w:webHidden/>
              </w:rPr>
              <w:tab/>
            </w:r>
            <w:r w:rsidR="00902196">
              <w:rPr>
                <w:noProof/>
                <w:webHidden/>
              </w:rPr>
              <w:fldChar w:fldCharType="begin"/>
            </w:r>
            <w:r w:rsidR="00902196">
              <w:rPr>
                <w:noProof/>
                <w:webHidden/>
              </w:rPr>
              <w:instrText xml:space="preserve"> PAGEREF _Toc5016787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7DA76CD4" w14:textId="7F8C322A" w:rsidR="00902196" w:rsidRDefault="00046714">
          <w:pPr>
            <w:pStyle w:val="TM2"/>
            <w:tabs>
              <w:tab w:val="left" w:pos="800"/>
              <w:tab w:val="right" w:leader="dot" w:pos="9628"/>
            </w:tabs>
            <w:rPr>
              <w:rFonts w:eastAsiaTheme="minorEastAsia" w:cstheme="minorBidi"/>
              <w:b w:val="0"/>
              <w:bCs w:val="0"/>
              <w:noProof/>
            </w:rPr>
          </w:pPr>
          <w:hyperlink w:anchor="_Toc5016788" w:history="1">
            <w:r w:rsidR="00902196" w:rsidRPr="00264AF5">
              <w:rPr>
                <w:rStyle w:val="Lienhypertexte"/>
                <w:rFonts w:eastAsia="Calibri"/>
                <w:noProof/>
              </w:rPr>
              <w:t>1.3</w:t>
            </w:r>
            <w:r w:rsidR="00902196">
              <w:rPr>
                <w:rFonts w:eastAsiaTheme="minorEastAsia" w:cstheme="minorBidi"/>
                <w:b w:val="0"/>
                <w:bCs w:val="0"/>
                <w:noProof/>
              </w:rPr>
              <w:tab/>
            </w:r>
            <w:r w:rsidR="00902196" w:rsidRPr="00264AF5">
              <w:rPr>
                <w:rStyle w:val="Lienhypertexte"/>
                <w:rFonts w:eastAsia="Calibri"/>
                <w:noProof/>
              </w:rPr>
              <w:t>Que fait-il, que peut-il faire ?</w:t>
            </w:r>
            <w:r w:rsidR="00902196">
              <w:rPr>
                <w:noProof/>
                <w:webHidden/>
              </w:rPr>
              <w:tab/>
            </w:r>
            <w:r w:rsidR="00902196">
              <w:rPr>
                <w:noProof/>
                <w:webHidden/>
              </w:rPr>
              <w:fldChar w:fldCharType="begin"/>
            </w:r>
            <w:r w:rsidR="00902196">
              <w:rPr>
                <w:noProof/>
                <w:webHidden/>
              </w:rPr>
              <w:instrText xml:space="preserve"> PAGEREF _Toc5016788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1B070724" w14:textId="1A1C88D4" w:rsidR="00902196" w:rsidRDefault="00046714">
          <w:pPr>
            <w:pStyle w:val="TM2"/>
            <w:tabs>
              <w:tab w:val="left" w:pos="800"/>
              <w:tab w:val="right" w:leader="dot" w:pos="9628"/>
            </w:tabs>
            <w:rPr>
              <w:rFonts w:eastAsiaTheme="minorEastAsia" w:cstheme="minorBidi"/>
              <w:b w:val="0"/>
              <w:bCs w:val="0"/>
              <w:noProof/>
            </w:rPr>
          </w:pPr>
          <w:hyperlink w:anchor="_Toc5016789" w:history="1">
            <w:r w:rsidR="00902196" w:rsidRPr="00264AF5">
              <w:rPr>
                <w:rStyle w:val="Lienhypertexte"/>
                <w:noProof/>
              </w:rPr>
              <w:t>1.4</w:t>
            </w:r>
            <w:r w:rsidR="00902196">
              <w:rPr>
                <w:rFonts w:eastAsiaTheme="minorEastAsia" w:cstheme="minorBidi"/>
                <w:b w:val="0"/>
                <w:bCs w:val="0"/>
                <w:noProof/>
              </w:rPr>
              <w:tab/>
            </w:r>
            <w:r w:rsidR="00902196" w:rsidRPr="00264AF5">
              <w:rPr>
                <w:rStyle w:val="Lienhypertexte"/>
                <w:noProof/>
              </w:rPr>
              <w:t>Comment répond le programme</w:t>
            </w:r>
            <w:r w:rsidR="00902196">
              <w:rPr>
                <w:noProof/>
                <w:webHidden/>
              </w:rPr>
              <w:tab/>
            </w:r>
            <w:r w:rsidR="00902196">
              <w:rPr>
                <w:noProof/>
                <w:webHidden/>
              </w:rPr>
              <w:fldChar w:fldCharType="begin"/>
            </w:r>
            <w:r w:rsidR="00902196">
              <w:rPr>
                <w:noProof/>
                <w:webHidden/>
              </w:rPr>
              <w:instrText xml:space="preserve"> PAGEREF _Toc5016789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77A9A8F2" w14:textId="0CAF8164"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790" w:history="1">
            <w:r w:rsidR="00902196" w:rsidRPr="00264AF5">
              <w:rPr>
                <w:rStyle w:val="Lienhypertexte"/>
                <w:noProof/>
              </w:rPr>
              <w:t>2</w:t>
            </w:r>
            <w:r w:rsidR="00902196">
              <w:rPr>
                <w:rFonts w:eastAsiaTheme="minorEastAsia" w:cstheme="minorBidi"/>
                <w:b w:val="0"/>
                <w:bCs w:val="0"/>
                <w:i w:val="0"/>
                <w:iCs w:val="0"/>
                <w:noProof/>
                <w:sz w:val="22"/>
                <w:szCs w:val="22"/>
              </w:rPr>
              <w:tab/>
            </w:r>
            <w:r w:rsidR="00902196" w:rsidRPr="00264AF5">
              <w:rPr>
                <w:rStyle w:val="Lienhypertexte"/>
                <w:noProof/>
              </w:rPr>
              <w:t>Plans</w:t>
            </w:r>
            <w:r w:rsidR="00902196">
              <w:rPr>
                <w:noProof/>
                <w:webHidden/>
              </w:rPr>
              <w:tab/>
            </w:r>
            <w:r w:rsidR="00902196">
              <w:rPr>
                <w:noProof/>
                <w:webHidden/>
              </w:rPr>
              <w:fldChar w:fldCharType="begin"/>
            </w:r>
            <w:r w:rsidR="00902196">
              <w:rPr>
                <w:noProof/>
                <w:webHidden/>
              </w:rPr>
              <w:instrText xml:space="preserve"> PAGEREF _Toc5016790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42C346F2" w14:textId="556DDB59" w:rsidR="00902196" w:rsidRDefault="00046714">
          <w:pPr>
            <w:pStyle w:val="TM2"/>
            <w:tabs>
              <w:tab w:val="left" w:pos="800"/>
              <w:tab w:val="right" w:leader="dot" w:pos="9628"/>
            </w:tabs>
            <w:rPr>
              <w:rFonts w:eastAsiaTheme="minorEastAsia" w:cstheme="minorBidi"/>
              <w:b w:val="0"/>
              <w:bCs w:val="0"/>
              <w:noProof/>
            </w:rPr>
          </w:pPr>
          <w:hyperlink w:anchor="_Toc5016791" w:history="1">
            <w:r w:rsidR="00902196" w:rsidRPr="00264AF5">
              <w:rPr>
                <w:rStyle w:val="Lienhypertexte"/>
                <w:noProof/>
              </w:rPr>
              <w:t>2.1</w:t>
            </w:r>
            <w:r w:rsidR="00902196">
              <w:rPr>
                <w:rFonts w:eastAsiaTheme="minorEastAsia" w:cstheme="minorBidi"/>
                <w:b w:val="0"/>
                <w:bCs w:val="0"/>
                <w:noProof/>
              </w:rPr>
              <w:tab/>
            </w:r>
            <w:r w:rsidR="00902196" w:rsidRPr="00264AF5">
              <w:rPr>
                <w:rStyle w:val="Lienhypertexte"/>
                <w:noProof/>
              </w:rPr>
              <w:t>Plan du stand</w:t>
            </w:r>
            <w:r w:rsidR="00902196">
              <w:rPr>
                <w:noProof/>
                <w:webHidden/>
              </w:rPr>
              <w:tab/>
            </w:r>
            <w:r w:rsidR="00902196">
              <w:rPr>
                <w:noProof/>
                <w:webHidden/>
              </w:rPr>
              <w:fldChar w:fldCharType="begin"/>
            </w:r>
            <w:r w:rsidR="00902196">
              <w:rPr>
                <w:noProof/>
                <w:webHidden/>
              </w:rPr>
              <w:instrText xml:space="preserve"> PAGEREF _Toc5016791 \h </w:instrText>
            </w:r>
            <w:r w:rsidR="00902196">
              <w:rPr>
                <w:noProof/>
                <w:webHidden/>
              </w:rPr>
            </w:r>
            <w:r w:rsidR="00902196">
              <w:rPr>
                <w:noProof/>
                <w:webHidden/>
              </w:rPr>
              <w:fldChar w:fldCharType="separate"/>
            </w:r>
            <w:r w:rsidR="00902196">
              <w:rPr>
                <w:noProof/>
                <w:webHidden/>
              </w:rPr>
              <w:t>3</w:t>
            </w:r>
            <w:r w:rsidR="00902196">
              <w:rPr>
                <w:noProof/>
                <w:webHidden/>
              </w:rPr>
              <w:fldChar w:fldCharType="end"/>
            </w:r>
          </w:hyperlink>
        </w:p>
        <w:p w14:paraId="588595A4" w14:textId="035B25FB" w:rsidR="00902196" w:rsidRDefault="00046714">
          <w:pPr>
            <w:pStyle w:val="TM2"/>
            <w:tabs>
              <w:tab w:val="left" w:pos="800"/>
              <w:tab w:val="right" w:leader="dot" w:pos="9628"/>
            </w:tabs>
            <w:rPr>
              <w:rFonts w:eastAsiaTheme="minorEastAsia" w:cstheme="minorBidi"/>
              <w:b w:val="0"/>
              <w:bCs w:val="0"/>
              <w:noProof/>
            </w:rPr>
          </w:pPr>
          <w:hyperlink w:anchor="_Toc5016792" w:history="1">
            <w:r w:rsidR="00902196" w:rsidRPr="00264AF5">
              <w:rPr>
                <w:rStyle w:val="Lienhypertexte"/>
                <w:noProof/>
              </w:rPr>
              <w:t>2.2</w:t>
            </w:r>
            <w:r w:rsidR="00902196">
              <w:rPr>
                <w:rFonts w:eastAsiaTheme="minorEastAsia" w:cstheme="minorBidi"/>
                <w:b w:val="0"/>
                <w:bCs w:val="0"/>
                <w:noProof/>
              </w:rPr>
              <w:tab/>
            </w:r>
            <w:r w:rsidR="00902196" w:rsidRPr="00264AF5">
              <w:rPr>
                <w:rStyle w:val="Lienhypertexte"/>
                <w:noProof/>
              </w:rPr>
              <w:t>Plan du jeu</w:t>
            </w:r>
            <w:r w:rsidR="00902196">
              <w:rPr>
                <w:noProof/>
                <w:webHidden/>
              </w:rPr>
              <w:tab/>
            </w:r>
            <w:r w:rsidR="00902196">
              <w:rPr>
                <w:noProof/>
                <w:webHidden/>
              </w:rPr>
              <w:fldChar w:fldCharType="begin"/>
            </w:r>
            <w:r w:rsidR="00902196">
              <w:rPr>
                <w:noProof/>
                <w:webHidden/>
              </w:rPr>
              <w:instrText xml:space="preserve"> PAGEREF _Toc5016792 \h </w:instrText>
            </w:r>
            <w:r w:rsidR="00902196">
              <w:rPr>
                <w:noProof/>
                <w:webHidden/>
              </w:rPr>
            </w:r>
            <w:r w:rsidR="00902196">
              <w:rPr>
                <w:noProof/>
                <w:webHidden/>
              </w:rPr>
              <w:fldChar w:fldCharType="separate"/>
            </w:r>
            <w:r w:rsidR="00902196">
              <w:rPr>
                <w:noProof/>
                <w:webHidden/>
              </w:rPr>
              <w:t>4</w:t>
            </w:r>
            <w:r w:rsidR="00902196">
              <w:rPr>
                <w:noProof/>
                <w:webHidden/>
              </w:rPr>
              <w:fldChar w:fldCharType="end"/>
            </w:r>
          </w:hyperlink>
        </w:p>
        <w:p w14:paraId="17CAABB8" w14:textId="720E391B"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793" w:history="1">
            <w:r w:rsidR="00902196" w:rsidRPr="00264AF5">
              <w:rPr>
                <w:rStyle w:val="Lienhypertexte"/>
                <w:noProof/>
              </w:rPr>
              <w:t>3</w:t>
            </w:r>
            <w:r w:rsidR="00902196">
              <w:rPr>
                <w:rFonts w:eastAsiaTheme="minorEastAsia" w:cstheme="minorBidi"/>
                <w:b w:val="0"/>
                <w:bCs w:val="0"/>
                <w:i w:val="0"/>
                <w:iCs w:val="0"/>
                <w:noProof/>
                <w:sz w:val="22"/>
                <w:szCs w:val="22"/>
              </w:rPr>
              <w:tab/>
            </w:r>
            <w:r w:rsidR="00902196" w:rsidRPr="00264AF5">
              <w:rPr>
                <w:rStyle w:val="Lienhypertexte"/>
                <w:noProof/>
              </w:rPr>
              <w:t>Maquette de l’affiche du stand</w:t>
            </w:r>
            <w:r w:rsidR="00902196">
              <w:rPr>
                <w:noProof/>
                <w:webHidden/>
              </w:rPr>
              <w:tab/>
            </w:r>
            <w:r w:rsidR="00902196">
              <w:rPr>
                <w:noProof/>
                <w:webHidden/>
              </w:rPr>
              <w:fldChar w:fldCharType="begin"/>
            </w:r>
            <w:r w:rsidR="00902196">
              <w:rPr>
                <w:noProof/>
                <w:webHidden/>
              </w:rPr>
              <w:instrText xml:space="preserve"> PAGEREF _Toc5016793 \h </w:instrText>
            </w:r>
            <w:r w:rsidR="00902196">
              <w:rPr>
                <w:noProof/>
                <w:webHidden/>
              </w:rPr>
            </w:r>
            <w:r w:rsidR="00902196">
              <w:rPr>
                <w:noProof/>
                <w:webHidden/>
              </w:rPr>
              <w:fldChar w:fldCharType="separate"/>
            </w:r>
            <w:r w:rsidR="00902196">
              <w:rPr>
                <w:noProof/>
                <w:webHidden/>
              </w:rPr>
              <w:t>4</w:t>
            </w:r>
            <w:r w:rsidR="00902196">
              <w:rPr>
                <w:noProof/>
                <w:webHidden/>
              </w:rPr>
              <w:fldChar w:fldCharType="end"/>
            </w:r>
          </w:hyperlink>
        </w:p>
        <w:p w14:paraId="552A5DFA" w14:textId="16934E6E"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794" w:history="1">
            <w:r w:rsidR="00902196" w:rsidRPr="00264AF5">
              <w:rPr>
                <w:rStyle w:val="Lienhypertexte"/>
                <w:noProof/>
              </w:rPr>
              <w:t>4</w:t>
            </w:r>
            <w:r w:rsidR="00902196">
              <w:rPr>
                <w:rFonts w:eastAsiaTheme="minorEastAsia" w:cstheme="minorBidi"/>
                <w:b w:val="0"/>
                <w:bCs w:val="0"/>
                <w:i w:val="0"/>
                <w:iCs w:val="0"/>
                <w:noProof/>
                <w:sz w:val="22"/>
                <w:szCs w:val="22"/>
              </w:rPr>
              <w:tab/>
            </w:r>
            <w:r w:rsidR="00902196" w:rsidRPr="00264AF5">
              <w:rPr>
                <w:rStyle w:val="Lienhypertexte"/>
                <w:noProof/>
              </w:rPr>
              <w:t>Collaborateurs</w:t>
            </w:r>
            <w:r w:rsidR="00902196">
              <w:rPr>
                <w:noProof/>
                <w:webHidden/>
              </w:rPr>
              <w:tab/>
            </w:r>
            <w:r w:rsidR="00902196">
              <w:rPr>
                <w:noProof/>
                <w:webHidden/>
              </w:rPr>
              <w:fldChar w:fldCharType="begin"/>
            </w:r>
            <w:r w:rsidR="00902196">
              <w:rPr>
                <w:noProof/>
                <w:webHidden/>
              </w:rPr>
              <w:instrText xml:space="preserve"> PAGEREF _Toc5016794 \h </w:instrText>
            </w:r>
            <w:r w:rsidR="00902196">
              <w:rPr>
                <w:noProof/>
                <w:webHidden/>
              </w:rPr>
            </w:r>
            <w:r w:rsidR="00902196">
              <w:rPr>
                <w:noProof/>
                <w:webHidden/>
              </w:rPr>
              <w:fldChar w:fldCharType="separate"/>
            </w:r>
            <w:r w:rsidR="00902196">
              <w:rPr>
                <w:noProof/>
                <w:webHidden/>
              </w:rPr>
              <w:t>5</w:t>
            </w:r>
            <w:r w:rsidR="00902196">
              <w:rPr>
                <w:noProof/>
                <w:webHidden/>
              </w:rPr>
              <w:fldChar w:fldCharType="end"/>
            </w:r>
          </w:hyperlink>
        </w:p>
        <w:p w14:paraId="55641922" w14:textId="19C7E735" w:rsidR="00902196" w:rsidRDefault="00046714">
          <w:pPr>
            <w:pStyle w:val="TM2"/>
            <w:tabs>
              <w:tab w:val="left" w:pos="800"/>
              <w:tab w:val="right" w:leader="dot" w:pos="9628"/>
            </w:tabs>
            <w:rPr>
              <w:rFonts w:eastAsiaTheme="minorEastAsia" w:cstheme="minorBidi"/>
              <w:b w:val="0"/>
              <w:bCs w:val="0"/>
              <w:noProof/>
            </w:rPr>
          </w:pPr>
          <w:hyperlink w:anchor="_Toc5016795" w:history="1">
            <w:r w:rsidR="00902196" w:rsidRPr="00264AF5">
              <w:rPr>
                <w:rStyle w:val="Lienhypertexte"/>
                <w:noProof/>
              </w:rPr>
              <w:t>4.1</w:t>
            </w:r>
            <w:r w:rsidR="00902196">
              <w:rPr>
                <w:rFonts w:eastAsiaTheme="minorEastAsia" w:cstheme="minorBidi"/>
                <w:b w:val="0"/>
                <w:bCs w:val="0"/>
                <w:noProof/>
              </w:rPr>
              <w:tab/>
            </w:r>
            <w:r w:rsidR="00902196" w:rsidRPr="00264AF5">
              <w:rPr>
                <w:rStyle w:val="Lienhypertexte"/>
                <w:noProof/>
              </w:rPr>
              <w:t>Nom, prénom</w:t>
            </w:r>
            <w:r w:rsidR="00902196">
              <w:rPr>
                <w:noProof/>
                <w:webHidden/>
              </w:rPr>
              <w:tab/>
            </w:r>
            <w:r w:rsidR="00902196">
              <w:rPr>
                <w:noProof/>
                <w:webHidden/>
              </w:rPr>
              <w:fldChar w:fldCharType="begin"/>
            </w:r>
            <w:r w:rsidR="00902196">
              <w:rPr>
                <w:noProof/>
                <w:webHidden/>
              </w:rPr>
              <w:instrText xml:space="preserve"> PAGEREF _Toc5016795 \h </w:instrText>
            </w:r>
            <w:r w:rsidR="00902196">
              <w:rPr>
                <w:noProof/>
                <w:webHidden/>
              </w:rPr>
            </w:r>
            <w:r w:rsidR="00902196">
              <w:rPr>
                <w:noProof/>
                <w:webHidden/>
              </w:rPr>
              <w:fldChar w:fldCharType="separate"/>
            </w:r>
            <w:r w:rsidR="00902196">
              <w:rPr>
                <w:noProof/>
                <w:webHidden/>
              </w:rPr>
              <w:t>5</w:t>
            </w:r>
            <w:r w:rsidR="00902196">
              <w:rPr>
                <w:noProof/>
                <w:webHidden/>
              </w:rPr>
              <w:fldChar w:fldCharType="end"/>
            </w:r>
          </w:hyperlink>
        </w:p>
        <w:p w14:paraId="7C251AF8" w14:textId="1585E71C" w:rsidR="00902196" w:rsidRDefault="00046714">
          <w:pPr>
            <w:pStyle w:val="TM2"/>
            <w:tabs>
              <w:tab w:val="left" w:pos="800"/>
              <w:tab w:val="right" w:leader="dot" w:pos="9628"/>
            </w:tabs>
            <w:rPr>
              <w:rFonts w:eastAsiaTheme="minorEastAsia" w:cstheme="minorBidi"/>
              <w:b w:val="0"/>
              <w:bCs w:val="0"/>
              <w:noProof/>
            </w:rPr>
          </w:pPr>
          <w:hyperlink w:anchor="_Toc5016796" w:history="1">
            <w:r w:rsidR="00902196" w:rsidRPr="00264AF5">
              <w:rPr>
                <w:rStyle w:val="Lienhypertexte"/>
                <w:rFonts w:ascii="CIDFont+F2" w:eastAsia="Calibri" w:hAnsi="CIDFont+F2" w:cs="CIDFont+F2"/>
                <w:noProof/>
              </w:rPr>
              <w:t>4.2</w:t>
            </w:r>
            <w:r w:rsidR="00902196">
              <w:rPr>
                <w:rFonts w:eastAsiaTheme="minorEastAsia" w:cstheme="minorBidi"/>
                <w:b w:val="0"/>
                <w:bCs w:val="0"/>
                <w:noProof/>
              </w:rPr>
              <w:tab/>
            </w:r>
            <w:r w:rsidR="00902196" w:rsidRPr="00264AF5">
              <w:rPr>
                <w:rStyle w:val="Lienhypertexte"/>
                <w:rFonts w:ascii="CIDFont+F2" w:eastAsia="Calibri" w:hAnsi="CIDFont+F2" w:cs="CIDFont+F2"/>
                <w:noProof/>
              </w:rPr>
              <w:t>Planning des disponibilités hebdomadaires par apprenti</w:t>
            </w:r>
            <w:r w:rsidR="00902196">
              <w:rPr>
                <w:noProof/>
                <w:webHidden/>
              </w:rPr>
              <w:tab/>
            </w:r>
            <w:r w:rsidR="00902196">
              <w:rPr>
                <w:noProof/>
                <w:webHidden/>
              </w:rPr>
              <w:fldChar w:fldCharType="begin"/>
            </w:r>
            <w:r w:rsidR="00902196">
              <w:rPr>
                <w:noProof/>
                <w:webHidden/>
              </w:rPr>
              <w:instrText xml:space="preserve"> PAGEREF _Toc5016796 \h </w:instrText>
            </w:r>
            <w:r w:rsidR="00902196">
              <w:rPr>
                <w:noProof/>
                <w:webHidden/>
              </w:rPr>
            </w:r>
            <w:r w:rsidR="00902196">
              <w:rPr>
                <w:noProof/>
                <w:webHidden/>
              </w:rPr>
              <w:fldChar w:fldCharType="separate"/>
            </w:r>
            <w:r w:rsidR="00902196">
              <w:rPr>
                <w:noProof/>
                <w:webHidden/>
              </w:rPr>
              <w:t>5</w:t>
            </w:r>
            <w:r w:rsidR="00902196">
              <w:rPr>
                <w:noProof/>
                <w:webHidden/>
              </w:rPr>
              <w:fldChar w:fldCharType="end"/>
            </w:r>
          </w:hyperlink>
        </w:p>
        <w:p w14:paraId="36889255" w14:textId="6B260C00" w:rsidR="00902196" w:rsidRDefault="00046714">
          <w:pPr>
            <w:pStyle w:val="TM2"/>
            <w:tabs>
              <w:tab w:val="left" w:pos="800"/>
              <w:tab w:val="right" w:leader="dot" w:pos="9628"/>
            </w:tabs>
            <w:rPr>
              <w:rFonts w:eastAsiaTheme="minorEastAsia" w:cstheme="minorBidi"/>
              <w:b w:val="0"/>
              <w:bCs w:val="0"/>
              <w:noProof/>
            </w:rPr>
          </w:pPr>
          <w:hyperlink w:anchor="_Toc5016797" w:history="1">
            <w:r w:rsidR="00902196" w:rsidRPr="00264AF5">
              <w:rPr>
                <w:rStyle w:val="Lienhypertexte"/>
                <w:rFonts w:ascii="CIDFont+F2" w:eastAsia="Calibri" w:hAnsi="CIDFont+F2" w:cs="CIDFont+F2"/>
                <w:noProof/>
              </w:rPr>
              <w:t>4.3</w:t>
            </w:r>
            <w:r w:rsidR="00902196">
              <w:rPr>
                <w:rFonts w:eastAsiaTheme="minorEastAsia" w:cstheme="minorBidi"/>
                <w:b w:val="0"/>
                <w:bCs w:val="0"/>
                <w:noProof/>
              </w:rPr>
              <w:tab/>
            </w:r>
            <w:r w:rsidR="00902196" w:rsidRPr="00264AF5">
              <w:rPr>
                <w:rStyle w:val="Lienhypertexte"/>
                <w:rFonts w:ascii="CIDFont+F2" w:eastAsia="Calibri" w:hAnsi="CIDFont+F2" w:cs="CIDFont+F2"/>
                <w:noProof/>
              </w:rPr>
              <w:t>Total d’heures du groupe</w:t>
            </w:r>
            <w:r w:rsidR="00902196">
              <w:rPr>
                <w:noProof/>
                <w:webHidden/>
              </w:rPr>
              <w:tab/>
            </w:r>
            <w:r w:rsidR="00902196">
              <w:rPr>
                <w:noProof/>
                <w:webHidden/>
              </w:rPr>
              <w:fldChar w:fldCharType="begin"/>
            </w:r>
            <w:r w:rsidR="00902196">
              <w:rPr>
                <w:noProof/>
                <w:webHidden/>
              </w:rPr>
              <w:instrText xml:space="preserve"> PAGEREF _Toc5016797 \h </w:instrText>
            </w:r>
            <w:r w:rsidR="00902196">
              <w:rPr>
                <w:noProof/>
                <w:webHidden/>
              </w:rPr>
            </w:r>
            <w:r w:rsidR="00902196">
              <w:rPr>
                <w:noProof/>
                <w:webHidden/>
              </w:rPr>
              <w:fldChar w:fldCharType="separate"/>
            </w:r>
            <w:r w:rsidR="00902196">
              <w:rPr>
                <w:noProof/>
                <w:webHidden/>
              </w:rPr>
              <w:t>5</w:t>
            </w:r>
            <w:r w:rsidR="00902196">
              <w:rPr>
                <w:noProof/>
                <w:webHidden/>
              </w:rPr>
              <w:fldChar w:fldCharType="end"/>
            </w:r>
          </w:hyperlink>
        </w:p>
        <w:p w14:paraId="306292A2" w14:textId="7A7DD7D9"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798" w:history="1">
            <w:r w:rsidR="00902196" w:rsidRPr="00264AF5">
              <w:rPr>
                <w:rStyle w:val="Lienhypertexte"/>
                <w:noProof/>
              </w:rPr>
              <w:t>5</w:t>
            </w:r>
            <w:r w:rsidR="00902196">
              <w:rPr>
                <w:rFonts w:eastAsiaTheme="minorEastAsia" w:cstheme="minorBidi"/>
                <w:b w:val="0"/>
                <w:bCs w:val="0"/>
                <w:i w:val="0"/>
                <w:iCs w:val="0"/>
                <w:noProof/>
                <w:sz w:val="22"/>
                <w:szCs w:val="22"/>
              </w:rPr>
              <w:tab/>
            </w:r>
            <w:r w:rsidR="00902196" w:rsidRPr="00264AF5">
              <w:rPr>
                <w:rStyle w:val="Lienhypertexte"/>
                <w:noProof/>
              </w:rPr>
              <w:t>Matériel</w:t>
            </w:r>
            <w:r w:rsidR="00902196">
              <w:rPr>
                <w:noProof/>
                <w:webHidden/>
              </w:rPr>
              <w:tab/>
            </w:r>
            <w:r w:rsidR="00902196">
              <w:rPr>
                <w:noProof/>
                <w:webHidden/>
              </w:rPr>
              <w:fldChar w:fldCharType="begin"/>
            </w:r>
            <w:r w:rsidR="00902196">
              <w:rPr>
                <w:noProof/>
                <w:webHidden/>
              </w:rPr>
              <w:instrText xml:space="preserve"> PAGEREF _Toc5016798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50A01CD4" w14:textId="5F4E2A4B" w:rsidR="00902196" w:rsidRDefault="00046714">
          <w:pPr>
            <w:pStyle w:val="TM2"/>
            <w:tabs>
              <w:tab w:val="left" w:pos="800"/>
              <w:tab w:val="right" w:leader="dot" w:pos="9628"/>
            </w:tabs>
            <w:rPr>
              <w:rFonts w:eastAsiaTheme="minorEastAsia" w:cstheme="minorBidi"/>
              <w:b w:val="0"/>
              <w:bCs w:val="0"/>
              <w:noProof/>
            </w:rPr>
          </w:pPr>
          <w:hyperlink w:anchor="_Toc5016799" w:history="1">
            <w:r w:rsidR="00902196" w:rsidRPr="00264AF5">
              <w:rPr>
                <w:rStyle w:val="Lienhypertexte"/>
                <w:noProof/>
              </w:rPr>
              <w:t>5.1</w:t>
            </w:r>
            <w:r w:rsidR="00902196">
              <w:rPr>
                <w:rFonts w:eastAsiaTheme="minorEastAsia" w:cstheme="minorBidi"/>
                <w:b w:val="0"/>
                <w:bCs w:val="0"/>
                <w:noProof/>
              </w:rPr>
              <w:tab/>
            </w:r>
            <w:r w:rsidR="00902196" w:rsidRPr="00264AF5">
              <w:rPr>
                <w:rStyle w:val="Lienhypertexte"/>
                <w:noProof/>
              </w:rPr>
              <w:t>Liste du matériel et logiciels nécessaires</w:t>
            </w:r>
            <w:r w:rsidR="00902196">
              <w:rPr>
                <w:noProof/>
                <w:webHidden/>
              </w:rPr>
              <w:tab/>
            </w:r>
            <w:r w:rsidR="00902196">
              <w:rPr>
                <w:noProof/>
                <w:webHidden/>
              </w:rPr>
              <w:fldChar w:fldCharType="begin"/>
            </w:r>
            <w:r w:rsidR="00902196">
              <w:rPr>
                <w:noProof/>
                <w:webHidden/>
              </w:rPr>
              <w:instrText xml:space="preserve"> PAGEREF _Toc5016799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297ED1E6" w14:textId="4BA95311" w:rsidR="00902196" w:rsidRDefault="00046714">
          <w:pPr>
            <w:pStyle w:val="TM2"/>
            <w:tabs>
              <w:tab w:val="left" w:pos="800"/>
              <w:tab w:val="right" w:leader="dot" w:pos="9628"/>
            </w:tabs>
            <w:rPr>
              <w:rFonts w:eastAsiaTheme="minorEastAsia" w:cstheme="minorBidi"/>
              <w:b w:val="0"/>
              <w:bCs w:val="0"/>
              <w:noProof/>
            </w:rPr>
          </w:pPr>
          <w:hyperlink w:anchor="_Toc5016800" w:history="1">
            <w:r w:rsidR="00902196" w:rsidRPr="00264AF5">
              <w:rPr>
                <w:rStyle w:val="Lienhypertexte"/>
                <w:noProof/>
              </w:rPr>
              <w:t>5.2</w:t>
            </w:r>
            <w:r w:rsidR="00902196">
              <w:rPr>
                <w:rFonts w:eastAsiaTheme="minorEastAsia" w:cstheme="minorBidi"/>
                <w:b w:val="0"/>
                <w:bCs w:val="0"/>
                <w:noProof/>
              </w:rPr>
              <w:tab/>
            </w:r>
            <w:r w:rsidR="00902196" w:rsidRPr="00264AF5">
              <w:rPr>
                <w:rStyle w:val="Lienhypertexte"/>
                <w:noProof/>
              </w:rPr>
              <w:t>Caractéristiques techniques utiles au projet</w:t>
            </w:r>
            <w:r w:rsidR="00902196">
              <w:rPr>
                <w:noProof/>
                <w:webHidden/>
              </w:rPr>
              <w:tab/>
            </w:r>
            <w:r w:rsidR="00902196">
              <w:rPr>
                <w:noProof/>
                <w:webHidden/>
              </w:rPr>
              <w:fldChar w:fldCharType="begin"/>
            </w:r>
            <w:r w:rsidR="00902196">
              <w:rPr>
                <w:noProof/>
                <w:webHidden/>
              </w:rPr>
              <w:instrText xml:space="preserve"> PAGEREF _Toc5016800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01473914" w14:textId="26DEF1CC"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801" w:history="1">
            <w:r w:rsidR="00902196" w:rsidRPr="00264AF5">
              <w:rPr>
                <w:rStyle w:val="Lienhypertexte"/>
                <w:noProof/>
              </w:rPr>
              <w:t>6</w:t>
            </w:r>
            <w:r w:rsidR="00902196">
              <w:rPr>
                <w:rFonts w:eastAsiaTheme="minorEastAsia" w:cstheme="minorBidi"/>
                <w:b w:val="0"/>
                <w:bCs w:val="0"/>
                <w:i w:val="0"/>
                <w:iCs w:val="0"/>
                <w:noProof/>
                <w:sz w:val="22"/>
                <w:szCs w:val="22"/>
              </w:rPr>
              <w:tab/>
            </w:r>
            <w:r w:rsidR="00902196" w:rsidRPr="00264AF5">
              <w:rPr>
                <w:rStyle w:val="Lienhypertexte"/>
                <w:noProof/>
              </w:rPr>
              <w:t>Coûts</w:t>
            </w:r>
            <w:r w:rsidR="00902196">
              <w:rPr>
                <w:noProof/>
                <w:webHidden/>
              </w:rPr>
              <w:tab/>
            </w:r>
            <w:r w:rsidR="00902196">
              <w:rPr>
                <w:noProof/>
                <w:webHidden/>
              </w:rPr>
              <w:fldChar w:fldCharType="begin"/>
            </w:r>
            <w:r w:rsidR="00902196">
              <w:rPr>
                <w:noProof/>
                <w:webHidden/>
              </w:rPr>
              <w:instrText xml:space="preserve"> PAGEREF _Toc5016801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2465638C" w14:textId="350A0413"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802" w:history="1">
            <w:r w:rsidR="00902196" w:rsidRPr="00264AF5">
              <w:rPr>
                <w:rStyle w:val="Lienhypertexte"/>
                <w:noProof/>
              </w:rPr>
              <w:t>7</w:t>
            </w:r>
            <w:r w:rsidR="00902196">
              <w:rPr>
                <w:rFonts w:eastAsiaTheme="minorEastAsia" w:cstheme="minorBidi"/>
                <w:b w:val="0"/>
                <w:bCs w:val="0"/>
                <w:i w:val="0"/>
                <w:iCs w:val="0"/>
                <w:noProof/>
                <w:sz w:val="22"/>
                <w:szCs w:val="22"/>
              </w:rPr>
              <w:tab/>
            </w:r>
            <w:r w:rsidR="00902196" w:rsidRPr="00264AF5">
              <w:rPr>
                <w:rStyle w:val="Lienhypertexte"/>
                <w:noProof/>
              </w:rPr>
              <w:t>Points critiques</w:t>
            </w:r>
            <w:r w:rsidR="00902196">
              <w:rPr>
                <w:noProof/>
                <w:webHidden/>
              </w:rPr>
              <w:tab/>
            </w:r>
            <w:r w:rsidR="00902196">
              <w:rPr>
                <w:noProof/>
                <w:webHidden/>
              </w:rPr>
              <w:fldChar w:fldCharType="begin"/>
            </w:r>
            <w:r w:rsidR="00902196">
              <w:rPr>
                <w:noProof/>
                <w:webHidden/>
              </w:rPr>
              <w:instrText xml:space="preserve"> PAGEREF _Toc5016802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60A8BCF0" w14:textId="3C70A165"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803" w:history="1">
            <w:r w:rsidR="00902196" w:rsidRPr="00264AF5">
              <w:rPr>
                <w:rStyle w:val="Lienhypertexte"/>
                <w:noProof/>
              </w:rPr>
              <w:t>8</w:t>
            </w:r>
            <w:r w:rsidR="00902196">
              <w:rPr>
                <w:rFonts w:eastAsiaTheme="minorEastAsia" w:cstheme="minorBidi"/>
                <w:b w:val="0"/>
                <w:bCs w:val="0"/>
                <w:i w:val="0"/>
                <w:iCs w:val="0"/>
                <w:noProof/>
                <w:sz w:val="22"/>
                <w:szCs w:val="22"/>
              </w:rPr>
              <w:tab/>
            </w:r>
            <w:r w:rsidR="00902196" w:rsidRPr="00264AF5">
              <w:rPr>
                <w:rStyle w:val="Lienhypertexte"/>
                <w:noProof/>
              </w:rPr>
              <w:t>Planification</w:t>
            </w:r>
            <w:r w:rsidR="00902196">
              <w:rPr>
                <w:noProof/>
                <w:webHidden/>
              </w:rPr>
              <w:tab/>
            </w:r>
            <w:r w:rsidR="00902196">
              <w:rPr>
                <w:noProof/>
                <w:webHidden/>
              </w:rPr>
              <w:fldChar w:fldCharType="begin"/>
            </w:r>
            <w:r w:rsidR="00902196">
              <w:rPr>
                <w:noProof/>
                <w:webHidden/>
              </w:rPr>
              <w:instrText xml:space="preserve"> PAGEREF _Toc5016803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446528AE" w14:textId="7C60ECF8" w:rsidR="00902196" w:rsidRDefault="00046714">
          <w:pPr>
            <w:pStyle w:val="TM1"/>
            <w:tabs>
              <w:tab w:val="left" w:pos="400"/>
              <w:tab w:val="right" w:leader="dot" w:pos="9628"/>
            </w:tabs>
            <w:rPr>
              <w:rFonts w:eastAsiaTheme="minorEastAsia" w:cstheme="minorBidi"/>
              <w:b w:val="0"/>
              <w:bCs w:val="0"/>
              <w:i w:val="0"/>
              <w:iCs w:val="0"/>
              <w:noProof/>
              <w:sz w:val="22"/>
              <w:szCs w:val="22"/>
            </w:rPr>
          </w:pPr>
          <w:hyperlink w:anchor="_Toc5016804" w:history="1">
            <w:r w:rsidR="00902196" w:rsidRPr="00264AF5">
              <w:rPr>
                <w:rStyle w:val="Lienhypertexte"/>
                <w:noProof/>
              </w:rPr>
              <w:t>9</w:t>
            </w:r>
            <w:r w:rsidR="00902196">
              <w:rPr>
                <w:rFonts w:eastAsiaTheme="minorEastAsia" w:cstheme="minorBidi"/>
                <w:b w:val="0"/>
                <w:bCs w:val="0"/>
                <w:i w:val="0"/>
                <w:iCs w:val="0"/>
                <w:noProof/>
                <w:sz w:val="22"/>
                <w:szCs w:val="22"/>
              </w:rPr>
              <w:tab/>
            </w:r>
            <w:r w:rsidR="00902196" w:rsidRPr="00264AF5">
              <w:rPr>
                <w:rStyle w:val="Lienhypertexte"/>
                <w:noProof/>
              </w:rPr>
              <w:t>Sources</w:t>
            </w:r>
            <w:r w:rsidR="00902196">
              <w:rPr>
                <w:noProof/>
                <w:webHidden/>
              </w:rPr>
              <w:tab/>
            </w:r>
            <w:r w:rsidR="00902196">
              <w:rPr>
                <w:noProof/>
                <w:webHidden/>
              </w:rPr>
              <w:fldChar w:fldCharType="begin"/>
            </w:r>
            <w:r w:rsidR="00902196">
              <w:rPr>
                <w:noProof/>
                <w:webHidden/>
              </w:rPr>
              <w:instrText xml:space="preserve"> PAGEREF _Toc5016804 \h </w:instrText>
            </w:r>
            <w:r w:rsidR="00902196">
              <w:rPr>
                <w:noProof/>
                <w:webHidden/>
              </w:rPr>
            </w:r>
            <w:r w:rsidR="00902196">
              <w:rPr>
                <w:noProof/>
                <w:webHidden/>
              </w:rPr>
              <w:fldChar w:fldCharType="separate"/>
            </w:r>
            <w:r w:rsidR="00902196">
              <w:rPr>
                <w:noProof/>
                <w:webHidden/>
              </w:rPr>
              <w:t>6</w:t>
            </w:r>
            <w:r w:rsidR="00902196">
              <w:rPr>
                <w:noProof/>
                <w:webHidden/>
              </w:rPr>
              <w:fldChar w:fldCharType="end"/>
            </w:r>
          </w:hyperlink>
        </w:p>
        <w:p w14:paraId="44A42B61" w14:textId="4CCDB31D" w:rsidR="00D132C7" w:rsidRDefault="00F94140" w:rsidP="00D132C7">
          <w:r>
            <w:rPr>
              <w:b/>
              <w:bCs/>
              <w:lang w:val="fr-FR"/>
            </w:rPr>
            <w:fldChar w:fldCharType="end"/>
          </w:r>
        </w:p>
      </w:sdtContent>
    </w:sdt>
    <w:p w14:paraId="692111F6" w14:textId="77777777" w:rsidR="003922FE" w:rsidRDefault="003922FE">
      <w:pPr>
        <w:rPr>
          <w:b/>
          <w:color w:val="FFFFFF"/>
          <w:sz w:val="26"/>
          <w:szCs w:val="20"/>
          <w:lang w:eastAsia="fr-FR"/>
        </w:rPr>
      </w:pPr>
      <w:bookmarkStart w:id="5" w:name="_Toc507661276"/>
      <w:bookmarkStart w:id="6" w:name="_Toc332873979"/>
      <w:r>
        <w:br w:type="page"/>
      </w:r>
    </w:p>
    <w:p w14:paraId="34BAEF85" w14:textId="5D43ED9B" w:rsidR="005B32C8" w:rsidRDefault="009A575C" w:rsidP="001E4A4C">
      <w:pPr>
        <w:pStyle w:val="Titre1"/>
      </w:pPr>
      <w:bookmarkStart w:id="7" w:name="_Toc5006893"/>
      <w:bookmarkStart w:id="8" w:name="_Toc5008890"/>
      <w:bookmarkStart w:id="9" w:name="_Toc5016785"/>
      <w:bookmarkEnd w:id="5"/>
      <w:r>
        <w:lastRenderedPageBreak/>
        <w:t>Présentation du projet</w:t>
      </w:r>
      <w:bookmarkEnd w:id="7"/>
      <w:bookmarkEnd w:id="8"/>
      <w:bookmarkEnd w:id="9"/>
    </w:p>
    <w:p w14:paraId="0283A367" w14:textId="77777777" w:rsidR="001E4A4C" w:rsidRDefault="001E4A4C" w:rsidP="00215DBF"/>
    <w:p w14:paraId="3323405B" w14:textId="673F08DD" w:rsidR="00AF516B" w:rsidRDefault="00AF516B" w:rsidP="00AF516B">
      <w:pPr>
        <w:pStyle w:val="Titre2"/>
      </w:pPr>
      <w:r>
        <w:t>Introduction</w:t>
      </w:r>
    </w:p>
    <w:p w14:paraId="3192D795" w14:textId="77777777" w:rsidR="00AF516B" w:rsidRDefault="00AF516B" w:rsidP="00AF516B">
      <w:pPr>
        <w:rPr>
          <w:lang w:eastAsia="fr-FR"/>
        </w:rPr>
      </w:pPr>
    </w:p>
    <w:p w14:paraId="1F1DF887" w14:textId="1D3C5E66" w:rsidR="00AF516B" w:rsidRDefault="00025606" w:rsidP="00215DBF">
      <w:r w:rsidRPr="00025606">
        <w:rPr>
          <w:rFonts w:cs="Arial"/>
          <w:szCs w:val="20"/>
          <w:lang w:eastAsia="fr-FR"/>
        </w:rPr>
        <w:t>PIGS est un jeu dans lequel deux joueurs s’affrontent dans un monde inspiré d’</w:t>
      </w:r>
      <w:proofErr w:type="spellStart"/>
      <w:r w:rsidRPr="00025606">
        <w:rPr>
          <w:rFonts w:cs="Arial"/>
          <w:szCs w:val="20"/>
          <w:lang w:eastAsia="fr-FR"/>
        </w:rPr>
        <w:t>Angry</w:t>
      </w:r>
      <w:proofErr w:type="spellEnd"/>
      <w:r w:rsidRPr="00025606">
        <w:rPr>
          <w:rFonts w:cs="Arial"/>
          <w:szCs w:val="20"/>
          <w:lang w:eastAsia="fr-FR"/>
        </w:rPr>
        <w:t xml:space="preserve"> </w:t>
      </w:r>
      <w:proofErr w:type="spellStart"/>
      <w:r w:rsidRPr="00025606">
        <w:rPr>
          <w:rFonts w:cs="Arial"/>
          <w:szCs w:val="20"/>
          <w:lang w:eastAsia="fr-FR"/>
        </w:rPr>
        <w:t>Birds</w:t>
      </w:r>
      <w:proofErr w:type="spellEnd"/>
      <w:r w:rsidRPr="00025606">
        <w:rPr>
          <w:rFonts w:cs="Arial"/>
          <w:szCs w:val="20"/>
          <w:lang w:eastAsia="fr-FR"/>
        </w:rPr>
        <w:t>. Ce monde est constitué d’obstacles destructibles plus originaux les uns que les autres.  Chaque joueur possède trois lance-cochon avec lequel i</w:t>
      </w:r>
      <w:r>
        <w:rPr>
          <w:rFonts w:cs="Arial"/>
          <w:szCs w:val="20"/>
          <w:lang w:eastAsia="fr-FR"/>
        </w:rPr>
        <w:t xml:space="preserve">l pourra vaincre l’adversaire. </w:t>
      </w:r>
    </w:p>
    <w:bookmarkEnd w:id="6"/>
    <w:p w14:paraId="649ACA39" w14:textId="77777777" w:rsidR="00DE05C3" w:rsidRPr="00DE05C3" w:rsidRDefault="00DE05C3" w:rsidP="00DE05C3">
      <w:pPr>
        <w:rPr>
          <w:lang w:eastAsia="fr-FR"/>
        </w:rPr>
      </w:pPr>
    </w:p>
    <w:p w14:paraId="1C1E2861" w14:textId="7B7EFBA9" w:rsidR="00DE05C3" w:rsidRDefault="00DE05C3" w:rsidP="00DE05C3">
      <w:pPr>
        <w:pStyle w:val="Titre2"/>
      </w:pPr>
      <w:bookmarkStart w:id="10" w:name="_Toc4407645"/>
      <w:bookmarkStart w:id="11" w:name="_Toc5006895"/>
      <w:bookmarkStart w:id="12" w:name="_Toc5008892"/>
      <w:bookmarkStart w:id="13" w:name="_Toc5016787"/>
      <w:r w:rsidRPr="00CC645E">
        <w:t>Objectif</w:t>
      </w:r>
      <w:bookmarkEnd w:id="10"/>
      <w:bookmarkEnd w:id="11"/>
      <w:bookmarkEnd w:id="12"/>
      <w:bookmarkEnd w:id="13"/>
    </w:p>
    <w:p w14:paraId="4BFFBFFE" w14:textId="77777777" w:rsidR="00DE05C3" w:rsidRPr="00FD70B3" w:rsidRDefault="00DE05C3" w:rsidP="00DE05C3">
      <w:pPr>
        <w:rPr>
          <w:lang w:eastAsia="fr-FR"/>
        </w:rPr>
      </w:pPr>
    </w:p>
    <w:p w14:paraId="2D755A4D" w14:textId="5D6BEF8D" w:rsidR="00DE05C3" w:rsidRDefault="00AC7A9E" w:rsidP="00DE05C3">
      <w:pPr>
        <w:rPr>
          <w:lang w:eastAsia="fr-FR"/>
        </w:rPr>
      </w:pPr>
      <w:r>
        <w:rPr>
          <w:lang w:eastAsia="fr-FR"/>
        </w:rPr>
        <w:t xml:space="preserve">Notre objectif </w:t>
      </w:r>
      <w:proofErr w:type="gramStart"/>
      <w:r>
        <w:rPr>
          <w:lang w:eastAsia="fr-FR"/>
        </w:rPr>
        <w:t>sont</w:t>
      </w:r>
      <w:proofErr w:type="gramEnd"/>
      <w:r>
        <w:rPr>
          <w:lang w:eastAsia="fr-FR"/>
        </w:rPr>
        <w:t xml:space="preserve"> de créer </w:t>
      </w:r>
      <w:r w:rsidR="00DE05C3">
        <w:rPr>
          <w:lang w:eastAsia="fr-FR"/>
        </w:rPr>
        <w:t>un jeu en réalité augmentée à deux joueurs où le terrain de jeu est projeté virtuellement sur une table qui est placée entre les joueurs. Le terrain est visible au travers d’iPad. Chaque joueur dispose de sa zone assignée et une zone d’obstacles appelée DMZ est placée au milieu du terrain. Des bonus apparaîtront au cours du jeu dans la DMZ.</w:t>
      </w:r>
    </w:p>
    <w:p w14:paraId="0015B99E" w14:textId="77777777" w:rsidR="00DE05C3" w:rsidRDefault="00DE05C3" w:rsidP="00DE05C3">
      <w:pPr>
        <w:rPr>
          <w:lang w:eastAsia="fr-FR"/>
        </w:rPr>
      </w:pPr>
    </w:p>
    <w:p w14:paraId="39657C5F" w14:textId="14AAF7FE" w:rsidR="00DE05C3" w:rsidRPr="00DE05C3" w:rsidRDefault="00DE05C3" w:rsidP="00DE05C3">
      <w:pPr>
        <w:pStyle w:val="Titre2"/>
      </w:pPr>
      <w:bookmarkStart w:id="14" w:name="_Toc4407644"/>
      <w:bookmarkStart w:id="15" w:name="_Toc5006894"/>
      <w:bookmarkStart w:id="16" w:name="_Toc5008891"/>
      <w:bookmarkStart w:id="17" w:name="_Toc5016786"/>
      <w:r>
        <w:t>Interaction de l’utilisateur</w:t>
      </w:r>
      <w:bookmarkEnd w:id="14"/>
      <w:bookmarkEnd w:id="15"/>
      <w:bookmarkEnd w:id="16"/>
      <w:bookmarkEnd w:id="17"/>
    </w:p>
    <w:p w14:paraId="2D7FAA26" w14:textId="77777777" w:rsidR="00FD70B3" w:rsidRPr="00FD70B3" w:rsidRDefault="00FD70B3" w:rsidP="00FD70B3">
      <w:pPr>
        <w:rPr>
          <w:lang w:eastAsia="fr-FR"/>
        </w:rPr>
      </w:pPr>
    </w:p>
    <w:p w14:paraId="01D1CBEE" w14:textId="769243A8" w:rsidR="00C95CDD" w:rsidRDefault="00FA1C32" w:rsidP="00C95CDD">
      <w:pPr>
        <w:rPr>
          <w:lang w:eastAsia="fr-FR"/>
        </w:rPr>
      </w:pPr>
      <w:r>
        <w:rPr>
          <w:lang w:eastAsia="fr-FR"/>
        </w:rPr>
        <w:t>Le joueur utilisera une tablette au travers de laquelle il pourra apercevoir la table</w:t>
      </w:r>
      <w:r w:rsidR="0078199C">
        <w:rPr>
          <w:lang w:eastAsia="fr-FR"/>
        </w:rPr>
        <w:t xml:space="preserve"> qui se trouve</w:t>
      </w:r>
      <w:r>
        <w:rPr>
          <w:lang w:eastAsia="fr-FR"/>
        </w:rPr>
        <w:t xml:space="preserve"> devant lui ainsi que</w:t>
      </w:r>
      <w:r w:rsidR="0078199C">
        <w:rPr>
          <w:lang w:eastAsia="fr-FR"/>
        </w:rPr>
        <w:t xml:space="preserve"> le terrain de jeu virtuel qui </w:t>
      </w:r>
      <w:r w:rsidR="009508DB">
        <w:rPr>
          <w:lang w:eastAsia="fr-FR"/>
        </w:rPr>
        <w:t>s’affiche</w:t>
      </w:r>
      <w:r w:rsidR="0078199C">
        <w:rPr>
          <w:lang w:eastAsia="fr-FR"/>
        </w:rPr>
        <w:t xml:space="preserve"> sur la table. Le joueur pourra manipuler des lance-</w:t>
      </w:r>
      <w:r w:rsidR="00673170">
        <w:rPr>
          <w:lang w:eastAsia="fr-FR"/>
        </w:rPr>
        <w:t>cochon</w:t>
      </w:r>
      <w:r w:rsidR="0078199C">
        <w:rPr>
          <w:lang w:eastAsia="fr-FR"/>
        </w:rPr>
        <w:t xml:space="preserve"> dans le but de détruire les lance-</w:t>
      </w:r>
      <w:r w:rsidR="006F43AB">
        <w:rPr>
          <w:lang w:eastAsia="fr-FR"/>
        </w:rPr>
        <w:t>cochon</w:t>
      </w:r>
      <w:r w:rsidR="0078199C">
        <w:rPr>
          <w:lang w:eastAsia="fr-FR"/>
        </w:rPr>
        <w:t xml:space="preserve"> de son adversaire.</w:t>
      </w:r>
    </w:p>
    <w:p w14:paraId="215CD7DF" w14:textId="77777777" w:rsidR="00C95CDD" w:rsidRPr="00C95CDD" w:rsidRDefault="00C95CDD" w:rsidP="00C95CDD">
      <w:pPr>
        <w:rPr>
          <w:lang w:eastAsia="fr-FR"/>
        </w:rPr>
      </w:pPr>
    </w:p>
    <w:p w14:paraId="24AFB2E2" w14:textId="20F22121" w:rsidR="00490D39" w:rsidRDefault="00490D39" w:rsidP="00CC645E">
      <w:pPr>
        <w:rPr>
          <w:lang w:eastAsia="fr-FR"/>
        </w:rPr>
      </w:pPr>
    </w:p>
    <w:p w14:paraId="03EDA085" w14:textId="66B1EFDC" w:rsidR="00490D39" w:rsidRDefault="00490D39" w:rsidP="00C95CDD">
      <w:pPr>
        <w:pStyle w:val="Titre2"/>
        <w:rPr>
          <w:rFonts w:eastAsia="Calibri"/>
        </w:rPr>
      </w:pPr>
      <w:bookmarkStart w:id="18" w:name="_Toc4407646"/>
      <w:bookmarkStart w:id="19" w:name="_Toc5006896"/>
      <w:bookmarkStart w:id="20" w:name="_Toc5008893"/>
      <w:bookmarkStart w:id="21" w:name="_Toc5016788"/>
      <w:r>
        <w:rPr>
          <w:rFonts w:eastAsia="Calibri"/>
        </w:rPr>
        <w:t>Que fait-il, que peut-il faire ?</w:t>
      </w:r>
      <w:bookmarkEnd w:id="18"/>
      <w:bookmarkEnd w:id="19"/>
      <w:bookmarkEnd w:id="20"/>
      <w:bookmarkEnd w:id="21"/>
    </w:p>
    <w:p w14:paraId="19C195C6" w14:textId="77777777" w:rsidR="00FD70B3" w:rsidRPr="00FD70B3" w:rsidRDefault="00FD70B3" w:rsidP="00FD70B3">
      <w:pPr>
        <w:rPr>
          <w:rFonts w:eastAsia="Calibri"/>
          <w:lang w:eastAsia="fr-FR"/>
        </w:rPr>
      </w:pPr>
    </w:p>
    <w:p w14:paraId="4C800FE2" w14:textId="77777777" w:rsidR="00FD70B3" w:rsidRPr="00FD70B3" w:rsidRDefault="00FD70B3" w:rsidP="00FD70B3">
      <w:pPr>
        <w:rPr>
          <w:rFonts w:cs="Arial"/>
          <w:szCs w:val="20"/>
          <w:lang w:eastAsia="fr-FR"/>
        </w:rPr>
      </w:pPr>
      <w:r w:rsidRPr="00FD70B3">
        <w:rPr>
          <w:rFonts w:cs="Arial"/>
          <w:szCs w:val="20"/>
          <w:lang w:eastAsia="fr-FR"/>
        </w:rPr>
        <w:t>Chaque joueur a 3 lance-cochon à disposition, le tir est géré en déplaçant la tablette. Le but du jeu est de détruire les lanceurs de l’autre joueur. Le premier joueur ayant détruit tous les lanceurs de son adversaire gagne. Les joueurs peuvent récupérer des bonus sur le plateau pour augmenter leurs chances de réussite.</w:t>
      </w:r>
    </w:p>
    <w:p w14:paraId="67EE222C" w14:textId="77777777" w:rsidR="00FD70B3" w:rsidRPr="00FD70B3" w:rsidRDefault="00FD70B3" w:rsidP="00FD70B3">
      <w:pPr>
        <w:rPr>
          <w:rFonts w:ascii="Times New Roman" w:hAnsi="Times New Roman"/>
          <w:sz w:val="24"/>
          <w:szCs w:val="24"/>
          <w:lang w:eastAsia="fr-FR"/>
        </w:rPr>
      </w:pPr>
      <w:r w:rsidRPr="00FD70B3">
        <w:rPr>
          <w:rFonts w:cs="Arial"/>
          <w:szCs w:val="20"/>
          <w:lang w:eastAsia="fr-FR"/>
        </w:rPr>
        <w:t>Si une égalité a lieu, le score départagera les joueurs.</w:t>
      </w:r>
    </w:p>
    <w:p w14:paraId="4C6BAA5C" w14:textId="77D0034B" w:rsidR="00C662CD" w:rsidRDefault="00C662CD" w:rsidP="00CC645E">
      <w:pPr>
        <w:rPr>
          <w:lang w:eastAsia="fr-FR"/>
        </w:rPr>
      </w:pPr>
    </w:p>
    <w:p w14:paraId="021B4EC2" w14:textId="1F715811" w:rsidR="00C662CD" w:rsidRDefault="00542CE7" w:rsidP="00C95CDD">
      <w:pPr>
        <w:pStyle w:val="Titre2"/>
      </w:pPr>
      <w:bookmarkStart w:id="22" w:name="_Toc4407647"/>
      <w:bookmarkStart w:id="23" w:name="_Toc5006897"/>
      <w:bookmarkStart w:id="24" w:name="_Toc5008894"/>
      <w:bookmarkStart w:id="25" w:name="_Toc5016789"/>
      <w:r>
        <w:t>Comment répond le programme</w:t>
      </w:r>
      <w:bookmarkEnd w:id="22"/>
      <w:bookmarkEnd w:id="23"/>
      <w:bookmarkEnd w:id="24"/>
      <w:bookmarkEnd w:id="25"/>
    </w:p>
    <w:p w14:paraId="7CE5319C" w14:textId="77777777" w:rsidR="00FD70B3" w:rsidRPr="00FD70B3" w:rsidRDefault="00FD70B3" w:rsidP="00FD70B3">
      <w:pPr>
        <w:rPr>
          <w:lang w:eastAsia="fr-FR"/>
        </w:rPr>
      </w:pPr>
    </w:p>
    <w:p w14:paraId="2161CCB4" w14:textId="3191EBDB" w:rsidR="008C4AFE" w:rsidRDefault="002D0617" w:rsidP="00CC645E">
      <w:pPr>
        <w:rPr>
          <w:lang w:eastAsia="fr-FR"/>
        </w:rPr>
      </w:pPr>
      <w:r>
        <w:rPr>
          <w:lang w:eastAsia="fr-FR"/>
        </w:rPr>
        <w:t>Le progra</w:t>
      </w:r>
      <w:r w:rsidR="008E0395">
        <w:rPr>
          <w:lang w:eastAsia="fr-FR"/>
        </w:rPr>
        <w:t>mme gère le score, le lancer d</w:t>
      </w:r>
      <w:r w:rsidR="000952EA">
        <w:rPr>
          <w:lang w:eastAsia="fr-FR"/>
        </w:rPr>
        <w:t>es</w:t>
      </w:r>
      <w:r w:rsidR="008E0395">
        <w:rPr>
          <w:lang w:eastAsia="fr-FR"/>
        </w:rPr>
        <w:t xml:space="preserve"> cochon</w:t>
      </w:r>
      <w:r w:rsidR="000952EA">
        <w:rPr>
          <w:lang w:eastAsia="fr-FR"/>
        </w:rPr>
        <w:t>s</w:t>
      </w:r>
      <w:r w:rsidR="00253675">
        <w:rPr>
          <w:lang w:eastAsia="fr-FR"/>
        </w:rPr>
        <w:t>, les bonus</w:t>
      </w:r>
      <w:r>
        <w:rPr>
          <w:lang w:eastAsia="fr-FR"/>
        </w:rPr>
        <w:t xml:space="preserve"> et la destruction des obstacles.</w:t>
      </w:r>
    </w:p>
    <w:p w14:paraId="0DD351B8" w14:textId="77777777" w:rsidR="00C662CD" w:rsidRPr="00CC645E" w:rsidRDefault="00C662CD" w:rsidP="00CC645E">
      <w:pPr>
        <w:rPr>
          <w:lang w:eastAsia="fr-FR"/>
        </w:rPr>
      </w:pPr>
    </w:p>
    <w:p w14:paraId="4871B2C0" w14:textId="364C2AC7" w:rsidR="00CC645E" w:rsidRDefault="001622CE" w:rsidP="00CF2FAC">
      <w:pPr>
        <w:pStyle w:val="Titre1"/>
      </w:pPr>
      <w:bookmarkStart w:id="26" w:name="_Toc4407648"/>
      <w:bookmarkStart w:id="27" w:name="_Toc5006898"/>
      <w:bookmarkStart w:id="28" w:name="_Toc5008895"/>
      <w:bookmarkStart w:id="29" w:name="_Toc5016790"/>
      <w:r>
        <w:t>Plan</w:t>
      </w:r>
      <w:bookmarkEnd w:id="26"/>
      <w:r w:rsidR="006360D9">
        <w:t>s</w:t>
      </w:r>
      <w:bookmarkEnd w:id="27"/>
      <w:bookmarkEnd w:id="28"/>
      <w:bookmarkEnd w:id="29"/>
    </w:p>
    <w:p w14:paraId="6231B683" w14:textId="77777777" w:rsidR="007A6557" w:rsidRPr="007A6557" w:rsidRDefault="007A6557" w:rsidP="007A6557">
      <w:pPr>
        <w:rPr>
          <w:lang w:eastAsia="fr-FR"/>
        </w:rPr>
      </w:pPr>
    </w:p>
    <w:p w14:paraId="79A30F87" w14:textId="0C7AAC28" w:rsidR="001622CE" w:rsidRDefault="001622CE" w:rsidP="007A6557">
      <w:pPr>
        <w:pStyle w:val="Titre2"/>
      </w:pPr>
      <w:bookmarkStart w:id="30" w:name="_Toc4407650"/>
      <w:bookmarkStart w:id="31" w:name="_Toc5006900"/>
      <w:bookmarkStart w:id="32" w:name="_Toc5008896"/>
      <w:bookmarkStart w:id="33" w:name="_Toc5016791"/>
      <w:r>
        <w:lastRenderedPageBreak/>
        <w:t>Plan du stand</w:t>
      </w:r>
      <w:bookmarkEnd w:id="30"/>
      <w:bookmarkEnd w:id="31"/>
      <w:bookmarkEnd w:id="32"/>
      <w:bookmarkEnd w:id="33"/>
    </w:p>
    <w:p w14:paraId="3ABC4F8E" w14:textId="07D11B65" w:rsidR="00D10ADA" w:rsidRPr="00D10ADA" w:rsidRDefault="00A643BA" w:rsidP="003810F3">
      <w:pPr>
        <w:jc w:val="center"/>
        <w:rPr>
          <w:lang w:eastAsia="fr-FR"/>
        </w:rPr>
      </w:pPr>
      <w:r>
        <w:rPr>
          <w:noProof/>
        </w:rPr>
        <w:drawing>
          <wp:inline distT="0" distB="0" distL="0" distR="0" wp14:anchorId="2BF86102" wp14:editId="72AE5A46">
            <wp:extent cx="5029200" cy="5076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5076825"/>
                    </a:xfrm>
                    <a:prstGeom prst="rect">
                      <a:avLst/>
                    </a:prstGeom>
                  </pic:spPr>
                </pic:pic>
              </a:graphicData>
            </a:graphic>
          </wp:inline>
        </w:drawing>
      </w:r>
    </w:p>
    <w:p w14:paraId="7C14A0BE" w14:textId="190DC1E6" w:rsidR="00095F42" w:rsidRDefault="00095F42">
      <w:pPr>
        <w:rPr>
          <w:lang w:eastAsia="fr-FR"/>
        </w:rPr>
      </w:pPr>
    </w:p>
    <w:p w14:paraId="36928781" w14:textId="5586835B" w:rsidR="00211434" w:rsidRDefault="001622CE" w:rsidP="00211434">
      <w:pPr>
        <w:pStyle w:val="Titre2"/>
      </w:pPr>
      <w:bookmarkStart w:id="34" w:name="_Toc4407651"/>
      <w:bookmarkStart w:id="35" w:name="_Toc5006901"/>
      <w:bookmarkStart w:id="36" w:name="_Toc5008897"/>
      <w:bookmarkStart w:id="37" w:name="_Toc5016792"/>
      <w:r>
        <w:t>Plan du jeu</w:t>
      </w:r>
      <w:bookmarkEnd w:id="34"/>
      <w:bookmarkEnd w:id="35"/>
      <w:bookmarkEnd w:id="36"/>
      <w:bookmarkEnd w:id="37"/>
      <w:r w:rsidR="006276CE">
        <w:tab/>
      </w:r>
    </w:p>
    <w:p w14:paraId="246A0FB4" w14:textId="77777777" w:rsidR="00FD70B3" w:rsidRPr="00FD70B3" w:rsidRDefault="00FD70B3" w:rsidP="00FD70B3">
      <w:pPr>
        <w:rPr>
          <w:lang w:eastAsia="fr-FR"/>
        </w:rPr>
      </w:pPr>
    </w:p>
    <w:p w14:paraId="4A444E2B" w14:textId="01124FF8" w:rsidR="00F05B30" w:rsidRPr="00F05B30" w:rsidRDefault="00046714" w:rsidP="00F05B30">
      <w:pPr>
        <w:rPr>
          <w:lang w:eastAsia="fr-FR"/>
        </w:rPr>
      </w:pPr>
      <w:r>
        <w:rPr>
          <w:lang w:eastAsia="fr-FR"/>
        </w:rPr>
        <w:lastRenderedPageBreak/>
        <w:pict w14:anchorId="41B8E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24.85pt">
            <v:imagedata r:id="rId13" o:title="plan de jeu"/>
          </v:shape>
        </w:pict>
      </w:r>
    </w:p>
    <w:p w14:paraId="5CA2EE05" w14:textId="2EF4C2BF" w:rsidR="00D00E88" w:rsidRDefault="00D00E88" w:rsidP="00D00E88">
      <w:pPr>
        <w:rPr>
          <w:lang w:eastAsia="fr-FR"/>
        </w:rPr>
      </w:pPr>
    </w:p>
    <w:p w14:paraId="0D322FEC" w14:textId="7173AB7E" w:rsidR="0058585D" w:rsidRDefault="0058669F" w:rsidP="00D00E88">
      <w:pPr>
        <w:rPr>
          <w:lang w:eastAsia="fr-FR"/>
        </w:rPr>
      </w:pPr>
      <w:r>
        <w:rPr>
          <w:noProof/>
        </w:rPr>
        <w:drawing>
          <wp:anchor distT="0" distB="0" distL="114300" distR="114300" simplePos="0" relativeHeight="251658242" behindDoc="0" locked="0" layoutInCell="1" allowOverlap="1" wp14:anchorId="1FA6F3FB" wp14:editId="5E01194E">
            <wp:simplePos x="0" y="0"/>
            <wp:positionH relativeFrom="column">
              <wp:posOffset>1832610</wp:posOffset>
            </wp:positionH>
            <wp:positionV relativeFrom="paragraph">
              <wp:posOffset>939800</wp:posOffset>
            </wp:positionV>
            <wp:extent cx="2633980" cy="3726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chtown Science Fa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3980" cy="3726180"/>
                    </a:xfrm>
                    <a:prstGeom prst="rect">
                      <a:avLst/>
                    </a:prstGeom>
                  </pic:spPr>
                </pic:pic>
              </a:graphicData>
            </a:graphic>
            <wp14:sizeRelH relativeFrom="margin">
              <wp14:pctWidth>0</wp14:pctWidth>
            </wp14:sizeRelH>
            <wp14:sizeRelV relativeFrom="margin">
              <wp14:pctHeight>0</wp14:pctHeight>
            </wp14:sizeRelV>
          </wp:anchor>
        </w:drawing>
      </w:r>
      <w:r w:rsidR="00D00E88">
        <w:rPr>
          <w:lang w:eastAsia="fr-FR"/>
        </w:rPr>
        <w:t>Les obstacles dans la DMZ seront construits à partir de blocs simples dans le style d’</w:t>
      </w:r>
      <w:proofErr w:type="spellStart"/>
      <w:r w:rsidR="00D00E88">
        <w:rPr>
          <w:lang w:eastAsia="fr-FR"/>
        </w:rPr>
        <w:t>Angry</w:t>
      </w:r>
      <w:proofErr w:type="spellEnd"/>
      <w:r w:rsidR="00D00E88">
        <w:rPr>
          <w:lang w:eastAsia="fr-FR"/>
        </w:rPr>
        <w:t xml:space="preserve"> </w:t>
      </w:r>
      <w:proofErr w:type="spellStart"/>
      <w:r w:rsidR="00D00E88">
        <w:rPr>
          <w:lang w:eastAsia="fr-FR"/>
        </w:rPr>
        <w:t>Birds</w:t>
      </w:r>
      <w:proofErr w:type="spellEnd"/>
      <w:r w:rsidR="00D00E88">
        <w:rPr>
          <w:lang w:eastAsia="fr-FR"/>
        </w:rPr>
        <w:t xml:space="preserve"> afin que la destruction des obstacles soit plus amusante.</w:t>
      </w:r>
    </w:p>
    <w:p w14:paraId="7D86EC38" w14:textId="77777777" w:rsidR="00FD70B3" w:rsidRDefault="00FD70B3" w:rsidP="00D00E88">
      <w:pPr>
        <w:rPr>
          <w:lang w:eastAsia="fr-FR"/>
        </w:rPr>
      </w:pPr>
    </w:p>
    <w:p w14:paraId="658FD3EF" w14:textId="2B514793" w:rsidR="0058585D" w:rsidRPr="006360D9" w:rsidRDefault="0058585D" w:rsidP="0058585D">
      <w:pPr>
        <w:pStyle w:val="Titre1"/>
      </w:pPr>
      <w:bookmarkStart w:id="38" w:name="_Toc5006902"/>
      <w:bookmarkStart w:id="39" w:name="_Toc5008898"/>
      <w:bookmarkStart w:id="40" w:name="_Toc5016793"/>
      <w:r>
        <w:t>Maquette de l’affiche du stand</w:t>
      </w:r>
      <w:bookmarkEnd w:id="38"/>
      <w:bookmarkEnd w:id="39"/>
      <w:bookmarkEnd w:id="40"/>
    </w:p>
    <w:p w14:paraId="60B910B0" w14:textId="4AF3F389" w:rsidR="00D132C7" w:rsidRDefault="00D132C7" w:rsidP="00D132C7">
      <w:pPr>
        <w:rPr>
          <w:lang w:eastAsia="fr-FR"/>
        </w:rPr>
      </w:pPr>
    </w:p>
    <w:p w14:paraId="783ECCD6" w14:textId="00091679" w:rsidR="0058585D" w:rsidRPr="00D132C7" w:rsidRDefault="0058669F" w:rsidP="00D132C7">
      <w:pPr>
        <w:rPr>
          <w:lang w:eastAsia="fr-FR"/>
        </w:rPr>
      </w:pPr>
      <w:r>
        <w:rPr>
          <w:noProof/>
        </w:rPr>
        <w:drawing>
          <wp:anchor distT="0" distB="0" distL="114300" distR="114300" simplePos="0" relativeHeight="251658243" behindDoc="0" locked="0" layoutInCell="1" allowOverlap="1" wp14:anchorId="1FA6F3FB" wp14:editId="6B34C0BE">
            <wp:simplePos x="0" y="0"/>
            <wp:positionH relativeFrom="column">
              <wp:posOffset>1832610</wp:posOffset>
            </wp:positionH>
            <wp:positionV relativeFrom="paragraph">
              <wp:posOffset>939800</wp:posOffset>
            </wp:positionV>
            <wp:extent cx="2633980" cy="3726180"/>
            <wp:effectExtent l="0" t="0" r="0" b="762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chtown Science Fa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3980" cy="3726180"/>
                    </a:xfrm>
                    <a:prstGeom prst="rect">
                      <a:avLst/>
                    </a:prstGeom>
                  </pic:spPr>
                </pic:pic>
              </a:graphicData>
            </a:graphic>
            <wp14:sizeRelH relativeFrom="margin">
              <wp14:pctWidth>0</wp14:pctWidth>
            </wp14:sizeRelH>
            <wp14:sizeRelV relativeFrom="margin">
              <wp14:pctHeight>0</wp14:pctHeight>
            </wp14:sizeRelV>
          </wp:anchor>
        </w:drawing>
      </w:r>
    </w:p>
    <w:p w14:paraId="36C2153E" w14:textId="0E0170E7" w:rsidR="00BA7892" w:rsidRDefault="00326583" w:rsidP="00BA7892">
      <w:pPr>
        <w:pStyle w:val="Titre1"/>
      </w:pPr>
      <w:bookmarkStart w:id="41" w:name="_Toc4407652"/>
      <w:bookmarkStart w:id="42" w:name="_Toc5006903"/>
      <w:bookmarkStart w:id="43" w:name="_Toc5008899"/>
      <w:bookmarkStart w:id="44" w:name="_Toc5016794"/>
      <w:r>
        <w:lastRenderedPageBreak/>
        <w:t>Collaborateur</w:t>
      </w:r>
      <w:r w:rsidR="00264E38">
        <w:t>s</w:t>
      </w:r>
      <w:bookmarkEnd w:id="41"/>
      <w:bookmarkEnd w:id="42"/>
      <w:bookmarkEnd w:id="43"/>
      <w:bookmarkEnd w:id="44"/>
    </w:p>
    <w:p w14:paraId="7AE4AEBD" w14:textId="77777777" w:rsidR="005459AD" w:rsidRPr="005459AD" w:rsidRDefault="005459AD" w:rsidP="005459AD">
      <w:pPr>
        <w:rPr>
          <w:lang w:eastAsia="fr-FR"/>
        </w:rPr>
      </w:pPr>
    </w:p>
    <w:p w14:paraId="4B3E38CB" w14:textId="7BB4FD74" w:rsidR="00F14F5B" w:rsidRDefault="00C7071B" w:rsidP="00C7071B">
      <w:pPr>
        <w:pStyle w:val="Titre2"/>
      </w:pPr>
      <w:bookmarkStart w:id="45" w:name="_Toc4407653"/>
      <w:bookmarkStart w:id="46" w:name="_Toc5006904"/>
      <w:bookmarkStart w:id="47" w:name="_Toc5008900"/>
      <w:bookmarkStart w:id="48" w:name="_Toc5016795"/>
      <w:r>
        <w:t>Nom, prénom</w:t>
      </w:r>
      <w:bookmarkEnd w:id="45"/>
      <w:bookmarkEnd w:id="46"/>
      <w:bookmarkEnd w:id="47"/>
      <w:bookmarkEnd w:id="48"/>
    </w:p>
    <w:p w14:paraId="71B71248" w14:textId="33EAA164" w:rsidR="00C7071B" w:rsidRDefault="00C7071B" w:rsidP="00C7071B">
      <w:pPr>
        <w:rPr>
          <w:lang w:eastAsia="fr-FR"/>
        </w:rPr>
      </w:pPr>
      <w:r>
        <w:rPr>
          <w:lang w:eastAsia="fr-FR"/>
        </w:rPr>
        <w:t>Notre équipe est formée de 3 apprentis : Dylan Riat, Théo Vuillaume et Yannis Charalambidis.</w:t>
      </w:r>
    </w:p>
    <w:p w14:paraId="6DBA3268" w14:textId="77777777" w:rsidR="00C7071B" w:rsidRDefault="00C7071B" w:rsidP="00C7071B">
      <w:pPr>
        <w:rPr>
          <w:lang w:eastAsia="fr-FR"/>
        </w:rPr>
      </w:pPr>
    </w:p>
    <w:p w14:paraId="76F81835" w14:textId="658B96EB" w:rsidR="00C7071B" w:rsidRDefault="00C7071B" w:rsidP="00C7071B">
      <w:pPr>
        <w:pStyle w:val="Titre2"/>
        <w:rPr>
          <w:rFonts w:ascii="CIDFont+F2" w:eastAsia="Calibri" w:hAnsi="CIDFont+F2" w:cs="CIDFont+F2"/>
        </w:rPr>
      </w:pPr>
      <w:bookmarkStart w:id="49" w:name="_Toc4407654"/>
      <w:bookmarkStart w:id="50" w:name="_Toc5006905"/>
      <w:bookmarkStart w:id="51" w:name="_Toc5008901"/>
      <w:bookmarkStart w:id="52" w:name="_Toc5016796"/>
      <w:r>
        <w:rPr>
          <w:rFonts w:ascii="CIDFont+F2" w:eastAsia="Calibri" w:hAnsi="CIDFont+F2" w:cs="CIDFont+F2"/>
        </w:rPr>
        <w:t>Planning des disponibilités hebdomadaires par apprenti</w:t>
      </w:r>
      <w:bookmarkEnd w:id="49"/>
      <w:bookmarkEnd w:id="50"/>
      <w:bookmarkEnd w:id="51"/>
      <w:bookmarkEnd w:id="52"/>
    </w:p>
    <w:p w14:paraId="03F870DB" w14:textId="77777777" w:rsidR="008F315C" w:rsidRDefault="008F315C" w:rsidP="008F315C">
      <w:pPr>
        <w:jc w:val="center"/>
        <w:rPr>
          <w:rFonts w:eastAsia="Calibri"/>
          <w:sz w:val="18"/>
          <w:lang w:eastAsia="fr-FR"/>
        </w:rPr>
      </w:pPr>
    </w:p>
    <w:p w14:paraId="3B0333BE" w14:textId="0AAE73DD" w:rsidR="008F315C" w:rsidRDefault="00F178B2" w:rsidP="008F315C">
      <w:pPr>
        <w:jc w:val="center"/>
        <w:rPr>
          <w:rFonts w:eastAsia="Calibri"/>
          <w:sz w:val="18"/>
          <w:lang w:eastAsia="fr-FR"/>
        </w:rPr>
      </w:pPr>
      <w:r>
        <w:rPr>
          <w:rFonts w:eastAsia="Calibri"/>
          <w:sz w:val="18"/>
          <w:lang w:eastAsia="fr-FR"/>
        </w:rPr>
        <w:object w:dxaOrig="1520" w:dyaOrig="987" w14:anchorId="619F9C5B">
          <v:shape id="_x0000_i1026" type="#_x0000_t75" style="width:76.05pt;height:49.55pt" o:ole="">
            <v:imagedata r:id="rId15" o:title=""/>
          </v:shape>
          <o:OLEObject Type="Embed" ProgID="Excel.Sheet.12" ShapeID="_x0000_i1026" DrawAspect="Icon" ObjectID="_1618309981" r:id="rId16"/>
        </w:object>
      </w:r>
    </w:p>
    <w:p w14:paraId="7314002B" w14:textId="77777777" w:rsidR="008F315C" w:rsidRPr="0029217A" w:rsidRDefault="008F315C" w:rsidP="00AF6E42">
      <w:pPr>
        <w:rPr>
          <w:rFonts w:eastAsia="Calibri"/>
          <w:sz w:val="18"/>
          <w:lang w:eastAsia="fr-FR"/>
        </w:rPr>
      </w:pPr>
    </w:p>
    <w:p w14:paraId="37CF87BA" w14:textId="0B8AF70C" w:rsidR="00C7071B" w:rsidRDefault="00465148" w:rsidP="00465148">
      <w:pPr>
        <w:pStyle w:val="Titre2"/>
        <w:rPr>
          <w:rFonts w:ascii="CIDFont+F2" w:eastAsia="Calibri" w:hAnsi="CIDFont+F2" w:cs="CIDFont+F2"/>
        </w:rPr>
      </w:pPr>
      <w:bookmarkStart w:id="53" w:name="_Toc4407655"/>
      <w:bookmarkStart w:id="54" w:name="_Toc5006906"/>
      <w:bookmarkStart w:id="55" w:name="_Toc5008902"/>
      <w:bookmarkStart w:id="56" w:name="_Toc5016797"/>
      <w:r>
        <w:rPr>
          <w:rFonts w:ascii="CIDFont+F2" w:eastAsia="Calibri" w:hAnsi="CIDFont+F2" w:cs="CIDFont+F2"/>
        </w:rPr>
        <w:t>Total d’heures du groupe</w:t>
      </w:r>
      <w:bookmarkEnd w:id="53"/>
      <w:bookmarkEnd w:id="54"/>
      <w:bookmarkEnd w:id="55"/>
      <w:bookmarkEnd w:id="56"/>
    </w:p>
    <w:p w14:paraId="6D343045" w14:textId="77777777" w:rsidR="00465148" w:rsidRPr="00465148" w:rsidRDefault="00465148" w:rsidP="00465148">
      <w:pPr>
        <w:rPr>
          <w:rFonts w:eastAsia="Calibri"/>
          <w:lang w:eastAsia="fr-FR"/>
        </w:rPr>
      </w:pPr>
    </w:p>
    <w:tbl>
      <w:tblPr>
        <w:tblStyle w:val="Grilledutableau"/>
        <w:tblW w:w="0" w:type="auto"/>
        <w:jc w:val="center"/>
        <w:tblLook w:val="04A0" w:firstRow="1" w:lastRow="0" w:firstColumn="1" w:lastColumn="0" w:noHBand="0" w:noVBand="1"/>
      </w:tblPr>
      <w:tblGrid>
        <w:gridCol w:w="3209"/>
        <w:gridCol w:w="3209"/>
      </w:tblGrid>
      <w:tr w:rsidR="00465148" w14:paraId="23FFD522" w14:textId="77777777" w:rsidTr="00F15F42">
        <w:trPr>
          <w:jc w:val="center"/>
        </w:trPr>
        <w:tc>
          <w:tcPr>
            <w:tcW w:w="3209" w:type="dxa"/>
            <w:shd w:val="clear" w:color="auto" w:fill="D9D9D9" w:themeFill="background1" w:themeFillShade="D9"/>
          </w:tcPr>
          <w:p w14:paraId="600BAD28" w14:textId="4DE83E7D" w:rsidR="00465148" w:rsidRDefault="00F15F42" w:rsidP="00465148">
            <w:pPr>
              <w:rPr>
                <w:lang w:eastAsia="fr-FR"/>
              </w:rPr>
            </w:pPr>
            <w:r>
              <w:rPr>
                <w:lang w:eastAsia="fr-FR"/>
              </w:rPr>
              <w:t>Apprenti</w:t>
            </w:r>
          </w:p>
        </w:tc>
        <w:tc>
          <w:tcPr>
            <w:tcW w:w="3209" w:type="dxa"/>
            <w:shd w:val="clear" w:color="auto" w:fill="D9D9D9" w:themeFill="background1" w:themeFillShade="D9"/>
          </w:tcPr>
          <w:p w14:paraId="3AFEC8E6" w14:textId="6108E729" w:rsidR="00465148" w:rsidRDefault="00F15F42" w:rsidP="00465148">
            <w:pPr>
              <w:rPr>
                <w:lang w:eastAsia="fr-FR"/>
              </w:rPr>
            </w:pPr>
            <w:r>
              <w:rPr>
                <w:lang w:eastAsia="fr-FR"/>
              </w:rPr>
              <w:t>Nombre d’heures</w:t>
            </w:r>
          </w:p>
        </w:tc>
      </w:tr>
      <w:tr w:rsidR="00465148" w14:paraId="309E3B06" w14:textId="77777777" w:rsidTr="00F15F42">
        <w:trPr>
          <w:jc w:val="center"/>
        </w:trPr>
        <w:tc>
          <w:tcPr>
            <w:tcW w:w="3209" w:type="dxa"/>
          </w:tcPr>
          <w:p w14:paraId="28A04A20" w14:textId="24B3F05D" w:rsidR="00465148" w:rsidRDefault="00F15F42" w:rsidP="00465148">
            <w:pPr>
              <w:rPr>
                <w:lang w:eastAsia="fr-FR"/>
              </w:rPr>
            </w:pPr>
            <w:r>
              <w:rPr>
                <w:lang w:eastAsia="fr-FR"/>
              </w:rPr>
              <w:t>Dylan Riat</w:t>
            </w:r>
          </w:p>
        </w:tc>
        <w:tc>
          <w:tcPr>
            <w:tcW w:w="3209" w:type="dxa"/>
          </w:tcPr>
          <w:p w14:paraId="2848801F" w14:textId="59EDACDD" w:rsidR="00465148" w:rsidRDefault="009D155D" w:rsidP="00465148">
            <w:pPr>
              <w:rPr>
                <w:lang w:eastAsia="fr-FR"/>
              </w:rPr>
            </w:pPr>
            <w:r>
              <w:rPr>
                <w:lang w:eastAsia="fr-FR"/>
              </w:rPr>
              <w:t>96</w:t>
            </w:r>
          </w:p>
        </w:tc>
      </w:tr>
      <w:tr w:rsidR="00465148" w14:paraId="54A9CEBC" w14:textId="77777777" w:rsidTr="00F15F42">
        <w:trPr>
          <w:jc w:val="center"/>
        </w:trPr>
        <w:tc>
          <w:tcPr>
            <w:tcW w:w="3209" w:type="dxa"/>
          </w:tcPr>
          <w:p w14:paraId="414B250E" w14:textId="39621659" w:rsidR="00465148" w:rsidRDefault="00F15F42" w:rsidP="00465148">
            <w:pPr>
              <w:rPr>
                <w:lang w:eastAsia="fr-FR"/>
              </w:rPr>
            </w:pPr>
            <w:r>
              <w:rPr>
                <w:lang w:eastAsia="fr-FR"/>
              </w:rPr>
              <w:t>Théo Vuillaume</w:t>
            </w:r>
          </w:p>
        </w:tc>
        <w:tc>
          <w:tcPr>
            <w:tcW w:w="3209" w:type="dxa"/>
          </w:tcPr>
          <w:p w14:paraId="7AD96412" w14:textId="6F1C26B7" w:rsidR="00465148" w:rsidRDefault="009D155D" w:rsidP="00465148">
            <w:pPr>
              <w:rPr>
                <w:lang w:eastAsia="fr-FR"/>
              </w:rPr>
            </w:pPr>
            <w:r>
              <w:rPr>
                <w:lang w:eastAsia="fr-FR"/>
              </w:rPr>
              <w:t>96</w:t>
            </w:r>
          </w:p>
        </w:tc>
      </w:tr>
      <w:tr w:rsidR="00465148" w14:paraId="709E23F8" w14:textId="77777777" w:rsidTr="00F15F42">
        <w:trPr>
          <w:jc w:val="center"/>
        </w:trPr>
        <w:tc>
          <w:tcPr>
            <w:tcW w:w="3209" w:type="dxa"/>
          </w:tcPr>
          <w:p w14:paraId="116CF7A4" w14:textId="7A4E3253" w:rsidR="00465148" w:rsidRDefault="00F15F42" w:rsidP="00465148">
            <w:pPr>
              <w:rPr>
                <w:lang w:eastAsia="fr-FR"/>
              </w:rPr>
            </w:pPr>
            <w:r>
              <w:rPr>
                <w:lang w:eastAsia="fr-FR"/>
              </w:rPr>
              <w:t>Yannis Charalambidis</w:t>
            </w:r>
          </w:p>
        </w:tc>
        <w:tc>
          <w:tcPr>
            <w:tcW w:w="3209" w:type="dxa"/>
          </w:tcPr>
          <w:p w14:paraId="1C64F864" w14:textId="11471243" w:rsidR="00465148" w:rsidRDefault="009D155D" w:rsidP="009D155D">
            <w:pPr>
              <w:rPr>
                <w:lang w:eastAsia="fr-FR"/>
              </w:rPr>
            </w:pPr>
            <w:r>
              <w:rPr>
                <w:lang w:eastAsia="fr-FR"/>
              </w:rPr>
              <w:t>96</w:t>
            </w:r>
          </w:p>
        </w:tc>
      </w:tr>
    </w:tbl>
    <w:p w14:paraId="50DB371E" w14:textId="77777777" w:rsidR="005E771E" w:rsidRDefault="005E771E" w:rsidP="00465148">
      <w:pPr>
        <w:rPr>
          <w:lang w:eastAsia="fr-FR"/>
        </w:rPr>
      </w:pPr>
    </w:p>
    <w:p w14:paraId="5E919021" w14:textId="750F58DE" w:rsidR="00465148" w:rsidRPr="00465148" w:rsidRDefault="005E771E" w:rsidP="00465148">
      <w:pPr>
        <w:rPr>
          <w:lang w:eastAsia="fr-FR"/>
        </w:rPr>
      </w:pPr>
      <w:r>
        <w:rPr>
          <w:lang w:eastAsia="fr-FR"/>
        </w:rPr>
        <w:t xml:space="preserve">Le nombre total d’heures du groupe s’élève à </w:t>
      </w:r>
      <w:r w:rsidR="009D155D">
        <w:rPr>
          <w:b/>
          <w:lang w:eastAsia="fr-FR"/>
        </w:rPr>
        <w:t>288</w:t>
      </w:r>
      <w:r w:rsidRPr="0035596A">
        <w:rPr>
          <w:b/>
          <w:lang w:eastAsia="fr-FR"/>
        </w:rPr>
        <w:t xml:space="preserve"> heures</w:t>
      </w:r>
      <w:r>
        <w:rPr>
          <w:lang w:eastAsia="fr-FR"/>
        </w:rPr>
        <w:t>.</w:t>
      </w:r>
    </w:p>
    <w:p w14:paraId="682F5EB5" w14:textId="77777777" w:rsidR="00326583" w:rsidRDefault="00326583" w:rsidP="00326583">
      <w:pPr>
        <w:rPr>
          <w:lang w:eastAsia="fr-FR"/>
        </w:rPr>
      </w:pPr>
    </w:p>
    <w:p w14:paraId="2EB0351C" w14:textId="77777777" w:rsidR="009948D8" w:rsidRDefault="009948D8">
      <w:pPr>
        <w:rPr>
          <w:b/>
          <w:color w:val="FFFFFF"/>
          <w:sz w:val="26"/>
          <w:szCs w:val="20"/>
          <w:lang w:eastAsia="fr-FR"/>
        </w:rPr>
      </w:pPr>
      <w:bookmarkStart w:id="57" w:name="_Toc4407656"/>
      <w:bookmarkStart w:id="58" w:name="_Toc5006907"/>
      <w:r>
        <w:br w:type="page"/>
      </w:r>
      <w:bookmarkStart w:id="59" w:name="_GoBack"/>
      <w:bookmarkEnd w:id="59"/>
    </w:p>
    <w:p w14:paraId="4C1DCA2B" w14:textId="02273960" w:rsidR="00326583" w:rsidRDefault="00326583" w:rsidP="00326583">
      <w:pPr>
        <w:pStyle w:val="Titre1"/>
      </w:pPr>
      <w:bookmarkStart w:id="60" w:name="_Toc5008903"/>
      <w:bookmarkStart w:id="61" w:name="_Toc5016798"/>
      <w:r>
        <w:lastRenderedPageBreak/>
        <w:t>Matériel</w:t>
      </w:r>
      <w:bookmarkEnd w:id="57"/>
      <w:bookmarkEnd w:id="58"/>
      <w:bookmarkEnd w:id="60"/>
      <w:bookmarkEnd w:id="61"/>
    </w:p>
    <w:p w14:paraId="2EF840A3" w14:textId="77777777" w:rsidR="00116787" w:rsidRPr="00116787" w:rsidRDefault="00116787" w:rsidP="00116787">
      <w:pPr>
        <w:rPr>
          <w:lang w:eastAsia="fr-FR"/>
        </w:rPr>
      </w:pPr>
    </w:p>
    <w:p w14:paraId="2587EE32" w14:textId="696AAA5B" w:rsidR="006955D0" w:rsidRPr="006955D0" w:rsidRDefault="00116787" w:rsidP="006955D0">
      <w:pPr>
        <w:pStyle w:val="Titre2"/>
      </w:pPr>
      <w:bookmarkStart w:id="62" w:name="_Toc4407657"/>
      <w:bookmarkStart w:id="63" w:name="_Toc5006908"/>
      <w:bookmarkStart w:id="64" w:name="_Toc5008904"/>
      <w:bookmarkStart w:id="65" w:name="_Toc5016799"/>
      <w:r>
        <w:t>Liste du matériel et logiciels nécessaires</w:t>
      </w:r>
      <w:bookmarkEnd w:id="62"/>
      <w:bookmarkEnd w:id="63"/>
      <w:bookmarkEnd w:id="64"/>
      <w:bookmarkEnd w:id="65"/>
    </w:p>
    <w:p w14:paraId="2B8C8732" w14:textId="5D9ACA05" w:rsidR="00116787" w:rsidRDefault="006955D0" w:rsidP="00116787">
      <w:pPr>
        <w:rPr>
          <w:lang w:eastAsia="fr-FR"/>
        </w:rPr>
      </w:pPr>
      <w:r>
        <w:rPr>
          <w:lang w:eastAsia="fr-FR"/>
        </w:rPr>
        <w:t>Matériel :</w:t>
      </w:r>
    </w:p>
    <w:p w14:paraId="0C7293FC" w14:textId="2E968CDE" w:rsidR="006955D0" w:rsidRDefault="006955D0" w:rsidP="006955D0">
      <w:pPr>
        <w:pStyle w:val="Paragraphedeliste"/>
        <w:numPr>
          <w:ilvl w:val="0"/>
          <w:numId w:val="37"/>
        </w:numPr>
        <w:rPr>
          <w:lang w:eastAsia="fr-FR"/>
        </w:rPr>
      </w:pPr>
      <w:r>
        <w:rPr>
          <w:lang w:eastAsia="fr-FR"/>
        </w:rPr>
        <w:t>Grande table</w:t>
      </w:r>
      <w:r w:rsidR="009D6BF0">
        <w:rPr>
          <w:lang w:eastAsia="fr-FR"/>
        </w:rPr>
        <w:t xml:space="preserve"> rectangulaire</w:t>
      </w:r>
    </w:p>
    <w:p w14:paraId="41E6473C" w14:textId="2B2F98BC" w:rsidR="006A489B" w:rsidRDefault="00F149A0" w:rsidP="006A489B">
      <w:pPr>
        <w:pStyle w:val="Paragraphedeliste"/>
        <w:numPr>
          <w:ilvl w:val="0"/>
          <w:numId w:val="37"/>
        </w:numPr>
        <w:rPr>
          <w:lang w:eastAsia="fr-FR"/>
        </w:rPr>
      </w:pPr>
      <w:r>
        <w:rPr>
          <w:lang w:eastAsia="fr-FR"/>
        </w:rPr>
        <w:t>2</w:t>
      </w:r>
      <w:r w:rsidR="00386083">
        <w:rPr>
          <w:lang w:eastAsia="fr-FR"/>
        </w:rPr>
        <w:t>x</w:t>
      </w:r>
      <w:r w:rsidR="007D6FE0">
        <w:rPr>
          <w:lang w:eastAsia="fr-FR"/>
        </w:rPr>
        <w:t xml:space="preserve"> </w:t>
      </w:r>
      <w:r w:rsidR="00075CE4">
        <w:rPr>
          <w:lang w:eastAsia="fr-FR"/>
        </w:rPr>
        <w:t>i</w:t>
      </w:r>
      <w:r w:rsidR="00A837C1">
        <w:rPr>
          <w:lang w:eastAsia="fr-FR"/>
        </w:rPr>
        <w:t>P</w:t>
      </w:r>
      <w:r w:rsidR="007D6FE0">
        <w:rPr>
          <w:lang w:eastAsia="fr-FR"/>
        </w:rPr>
        <w:t>ad</w:t>
      </w:r>
      <w:r w:rsidR="009B1A1B">
        <w:rPr>
          <w:lang w:eastAsia="fr-FR"/>
        </w:rPr>
        <w:t xml:space="preserve"> sous IOS 12</w:t>
      </w:r>
      <w:r w:rsidR="006A489B">
        <w:rPr>
          <w:lang w:eastAsia="fr-FR"/>
        </w:rPr>
        <w:t xml:space="preserve"> (Éventuellement 1 de plus pour la tablette spectatrice)</w:t>
      </w:r>
    </w:p>
    <w:p w14:paraId="7C0C2A7C" w14:textId="06ED9071" w:rsidR="00DD17FA" w:rsidRDefault="00DD17FA" w:rsidP="00DD17FA">
      <w:pPr>
        <w:pStyle w:val="Paragraphedeliste"/>
        <w:numPr>
          <w:ilvl w:val="0"/>
          <w:numId w:val="37"/>
        </w:numPr>
        <w:rPr>
          <w:lang w:eastAsia="fr-FR"/>
        </w:rPr>
      </w:pPr>
      <w:r w:rsidRPr="00DD17FA">
        <w:rPr>
          <w:lang w:eastAsia="fr-FR"/>
        </w:rPr>
        <w:t>Adaptateur Lightning AV numérique</w:t>
      </w:r>
    </w:p>
    <w:p w14:paraId="62CAE0B1" w14:textId="5E76B83D" w:rsidR="00DD17FA" w:rsidRDefault="00DD17FA" w:rsidP="00DD17FA">
      <w:pPr>
        <w:pStyle w:val="Paragraphedeliste"/>
        <w:numPr>
          <w:ilvl w:val="0"/>
          <w:numId w:val="37"/>
        </w:numPr>
        <w:rPr>
          <w:lang w:eastAsia="fr-FR"/>
        </w:rPr>
      </w:pPr>
      <w:r>
        <w:rPr>
          <w:lang w:eastAsia="fr-FR"/>
        </w:rPr>
        <w:t>Câble HDMI</w:t>
      </w:r>
    </w:p>
    <w:p w14:paraId="4851F899" w14:textId="77777777" w:rsidR="009F575C" w:rsidRDefault="009F575C" w:rsidP="009F575C">
      <w:pPr>
        <w:pStyle w:val="Paragraphedeliste"/>
        <w:numPr>
          <w:ilvl w:val="0"/>
          <w:numId w:val="37"/>
        </w:numPr>
        <w:rPr>
          <w:lang w:eastAsia="fr-FR"/>
        </w:rPr>
      </w:pPr>
      <w:r>
        <w:rPr>
          <w:lang w:eastAsia="fr-FR"/>
        </w:rPr>
        <w:t>Télévision</w:t>
      </w:r>
    </w:p>
    <w:p w14:paraId="6C030D62" w14:textId="36923039" w:rsidR="00F93CA2" w:rsidRDefault="004950BD" w:rsidP="00F93CA2">
      <w:pPr>
        <w:pStyle w:val="Paragraphedeliste"/>
        <w:numPr>
          <w:ilvl w:val="0"/>
          <w:numId w:val="37"/>
        </w:numPr>
        <w:rPr>
          <w:lang w:eastAsia="fr-FR"/>
        </w:rPr>
      </w:pPr>
      <w:r>
        <w:rPr>
          <w:lang w:eastAsia="fr-FR"/>
        </w:rPr>
        <w:t>Access Point</w:t>
      </w:r>
    </w:p>
    <w:p w14:paraId="346CD973" w14:textId="4EC5D363" w:rsidR="00654AFB" w:rsidRDefault="00032BBB" w:rsidP="004E0836">
      <w:pPr>
        <w:pStyle w:val="Paragraphedeliste"/>
        <w:numPr>
          <w:ilvl w:val="0"/>
          <w:numId w:val="37"/>
        </w:numPr>
        <w:rPr>
          <w:lang w:eastAsia="fr-FR"/>
        </w:rPr>
      </w:pPr>
      <w:r>
        <w:rPr>
          <w:lang w:eastAsia="fr-FR"/>
        </w:rPr>
        <w:t>Support pour tenir la tablette spectatrice</w:t>
      </w:r>
    </w:p>
    <w:p w14:paraId="31D20631" w14:textId="3ECA4B90" w:rsidR="009F575C" w:rsidRDefault="004C2524" w:rsidP="004C2524">
      <w:pPr>
        <w:rPr>
          <w:lang w:eastAsia="fr-FR"/>
        </w:rPr>
      </w:pPr>
      <w:r>
        <w:rPr>
          <w:lang w:eastAsia="fr-FR"/>
        </w:rPr>
        <w:t>Logiciel :</w:t>
      </w:r>
    </w:p>
    <w:p w14:paraId="1CEE8421" w14:textId="4068A27B" w:rsidR="009B4649" w:rsidRDefault="00326375" w:rsidP="00C559EA">
      <w:pPr>
        <w:pStyle w:val="Paragraphedeliste"/>
        <w:numPr>
          <w:ilvl w:val="0"/>
          <w:numId w:val="37"/>
        </w:numPr>
        <w:rPr>
          <w:lang w:eastAsia="fr-FR"/>
        </w:rPr>
      </w:pPr>
      <w:proofErr w:type="spellStart"/>
      <w:r>
        <w:rPr>
          <w:lang w:eastAsia="fr-FR"/>
        </w:rPr>
        <w:t>XCode</w:t>
      </w:r>
      <w:proofErr w:type="spellEnd"/>
      <w:r w:rsidR="00180F19">
        <w:rPr>
          <w:lang w:eastAsia="fr-FR"/>
        </w:rPr>
        <w:t xml:space="preserve"> 12.0</w:t>
      </w:r>
    </w:p>
    <w:p w14:paraId="5BDC0DF6" w14:textId="60C7D7AA" w:rsidR="00A61C7D" w:rsidRDefault="000C38EE" w:rsidP="00A61C7D">
      <w:pPr>
        <w:pStyle w:val="Paragraphedeliste"/>
        <w:numPr>
          <w:ilvl w:val="0"/>
          <w:numId w:val="37"/>
        </w:numPr>
        <w:rPr>
          <w:lang w:eastAsia="fr-FR"/>
        </w:rPr>
      </w:pPr>
      <w:proofErr w:type="spellStart"/>
      <w:r>
        <w:rPr>
          <w:lang w:eastAsia="fr-FR"/>
        </w:rPr>
        <w:t>ARKit</w:t>
      </w:r>
      <w:proofErr w:type="spellEnd"/>
      <w:r>
        <w:rPr>
          <w:lang w:eastAsia="fr-FR"/>
        </w:rPr>
        <w:t xml:space="preserve"> 2</w:t>
      </w:r>
    </w:p>
    <w:p w14:paraId="4D775C29" w14:textId="77777777" w:rsidR="001370D8" w:rsidRPr="001370D8" w:rsidRDefault="001370D8" w:rsidP="00A61C7D">
      <w:pPr>
        <w:rPr>
          <w:lang w:eastAsia="fr-FR"/>
        </w:rPr>
      </w:pPr>
    </w:p>
    <w:p w14:paraId="589089E4" w14:textId="2C7979DB" w:rsidR="00EB78D0" w:rsidRDefault="00EB78D0" w:rsidP="00EB78D0">
      <w:pPr>
        <w:pStyle w:val="Titre2"/>
      </w:pPr>
      <w:bookmarkStart w:id="66" w:name="_Toc4407658"/>
      <w:bookmarkStart w:id="67" w:name="_Toc5006909"/>
      <w:bookmarkStart w:id="68" w:name="_Toc5008905"/>
      <w:bookmarkStart w:id="69" w:name="_Toc5016800"/>
      <w:r>
        <w:t>Caractéristiques techniques utiles au projet</w:t>
      </w:r>
      <w:bookmarkEnd w:id="66"/>
      <w:bookmarkEnd w:id="67"/>
      <w:bookmarkEnd w:id="68"/>
      <w:bookmarkEnd w:id="69"/>
    </w:p>
    <w:p w14:paraId="50A4E1A1" w14:textId="3EEA578D" w:rsidR="00EB78D0" w:rsidRDefault="00584FF6" w:rsidP="00EB78D0">
      <w:pPr>
        <w:rPr>
          <w:lang w:eastAsia="fr-FR"/>
        </w:rPr>
      </w:pPr>
      <w:proofErr w:type="gramStart"/>
      <w:r>
        <w:rPr>
          <w:lang w:eastAsia="fr-FR"/>
        </w:rPr>
        <w:t xml:space="preserve">Les </w:t>
      </w:r>
      <w:r w:rsidR="00B45FA7">
        <w:rPr>
          <w:lang w:eastAsia="fr-FR"/>
        </w:rPr>
        <w:t>i</w:t>
      </w:r>
      <w:r>
        <w:rPr>
          <w:lang w:eastAsia="fr-FR"/>
        </w:rPr>
        <w:t>P</w:t>
      </w:r>
      <w:r w:rsidR="00EB78D0">
        <w:rPr>
          <w:lang w:eastAsia="fr-FR"/>
        </w:rPr>
        <w:t>ad</w:t>
      </w:r>
      <w:proofErr w:type="gramEnd"/>
      <w:r w:rsidR="00EB78D0">
        <w:rPr>
          <w:lang w:eastAsia="fr-FR"/>
        </w:rPr>
        <w:t xml:space="preserve"> doivent être sous IOS </w:t>
      </w:r>
      <w:r w:rsidR="008850D9">
        <w:rPr>
          <w:lang w:eastAsia="fr-FR"/>
        </w:rPr>
        <w:t>12</w:t>
      </w:r>
      <w:r w:rsidR="00EB78D0">
        <w:rPr>
          <w:lang w:eastAsia="fr-FR"/>
        </w:rPr>
        <w:t xml:space="preserve"> minimum</w:t>
      </w:r>
      <w:r w:rsidR="002905CA">
        <w:rPr>
          <w:lang w:eastAsia="fr-FR"/>
        </w:rPr>
        <w:t xml:space="preserve"> afin de supporter l’</w:t>
      </w:r>
      <w:proofErr w:type="spellStart"/>
      <w:r w:rsidR="002905CA">
        <w:rPr>
          <w:lang w:eastAsia="fr-FR"/>
        </w:rPr>
        <w:t>ARKit</w:t>
      </w:r>
      <w:proofErr w:type="spellEnd"/>
      <w:r w:rsidR="002905CA">
        <w:rPr>
          <w:lang w:eastAsia="fr-FR"/>
        </w:rPr>
        <w:t xml:space="preserve"> 2</w:t>
      </w:r>
      <w:r w:rsidR="00EB78D0">
        <w:rPr>
          <w:lang w:eastAsia="fr-FR"/>
        </w:rPr>
        <w:t>.</w:t>
      </w:r>
    </w:p>
    <w:p w14:paraId="418B16AA" w14:textId="04ABEE2E" w:rsidR="008F189C" w:rsidRDefault="008F189C" w:rsidP="00EB78D0">
      <w:pPr>
        <w:rPr>
          <w:lang w:eastAsia="fr-FR"/>
        </w:rPr>
      </w:pPr>
      <w:r>
        <w:rPr>
          <w:lang w:eastAsia="fr-FR"/>
        </w:rPr>
        <w:t xml:space="preserve">Il faut suffisamment d’espace autour de la table afin de </w:t>
      </w:r>
      <w:r w:rsidR="001D0FC6">
        <w:rPr>
          <w:lang w:eastAsia="fr-FR"/>
        </w:rPr>
        <w:t>permettre aux joueurs de se mouvoir sans dérangement.</w:t>
      </w:r>
    </w:p>
    <w:p w14:paraId="35141AB4" w14:textId="26CACD51" w:rsidR="0046637A" w:rsidRDefault="00DF4773" w:rsidP="00EB78D0">
      <w:pPr>
        <w:rPr>
          <w:lang w:eastAsia="fr-FR"/>
        </w:rPr>
      </w:pPr>
      <w:r>
        <w:rPr>
          <w:lang w:eastAsia="fr-FR"/>
        </w:rPr>
        <w:t xml:space="preserve">Comme la batterie </w:t>
      </w:r>
      <w:proofErr w:type="gramStart"/>
      <w:r w:rsidR="00177175">
        <w:rPr>
          <w:lang w:eastAsia="fr-FR"/>
        </w:rPr>
        <w:t>des i</w:t>
      </w:r>
      <w:r w:rsidR="00997423">
        <w:rPr>
          <w:lang w:eastAsia="fr-FR"/>
        </w:rPr>
        <w:t>Pad</w:t>
      </w:r>
      <w:proofErr w:type="gramEnd"/>
      <w:r w:rsidR="00997423">
        <w:rPr>
          <w:lang w:eastAsia="fr-FR"/>
        </w:rPr>
        <w:t xml:space="preserve"> </w:t>
      </w:r>
      <w:r>
        <w:rPr>
          <w:lang w:eastAsia="fr-FR"/>
        </w:rPr>
        <w:t xml:space="preserve">risque d’être un problème, il faudrait prévoir </w:t>
      </w:r>
      <w:r w:rsidR="00997423">
        <w:rPr>
          <w:lang w:eastAsia="fr-FR"/>
        </w:rPr>
        <w:t>de quoi les charger facilement après chaque partie.</w:t>
      </w:r>
    </w:p>
    <w:p w14:paraId="1C1EE5C9" w14:textId="00A43AE6" w:rsidR="00F41DC2" w:rsidRDefault="00F41DC2" w:rsidP="00EB78D0">
      <w:pPr>
        <w:rPr>
          <w:lang w:eastAsia="fr-FR"/>
        </w:rPr>
      </w:pPr>
    </w:p>
    <w:p w14:paraId="377434DD" w14:textId="3724C5BF" w:rsidR="00F41DC2" w:rsidRDefault="00F41DC2" w:rsidP="00F41DC2">
      <w:pPr>
        <w:pStyle w:val="Titre1"/>
      </w:pPr>
      <w:bookmarkStart w:id="70" w:name="_Toc5006910"/>
      <w:bookmarkStart w:id="71" w:name="_Toc5008906"/>
      <w:bookmarkStart w:id="72" w:name="_Toc5016801"/>
      <w:r>
        <w:t>Coûts</w:t>
      </w:r>
      <w:bookmarkEnd w:id="70"/>
      <w:bookmarkEnd w:id="71"/>
      <w:bookmarkEnd w:id="72"/>
    </w:p>
    <w:p w14:paraId="18C309DB" w14:textId="23659354" w:rsidR="00F41DC2" w:rsidRDefault="00F41DC2" w:rsidP="00F41DC2">
      <w:pPr>
        <w:rPr>
          <w:lang w:eastAsia="fr-FR"/>
        </w:rPr>
      </w:pPr>
    </w:p>
    <w:p w14:paraId="4ED0C479" w14:textId="7141E28C" w:rsidR="00D24BDC" w:rsidRDefault="00A14E35" w:rsidP="00F41DC2">
      <w:pPr>
        <w:rPr>
          <w:lang w:eastAsia="fr-FR"/>
        </w:rPr>
      </w:pPr>
      <w:r>
        <w:rPr>
          <w:lang w:eastAsia="fr-FR"/>
        </w:rPr>
        <w:t>i</w:t>
      </w:r>
      <w:r w:rsidR="005D4D27">
        <w:rPr>
          <w:lang w:eastAsia="fr-FR"/>
        </w:rPr>
        <w:t>Pad</w:t>
      </w:r>
      <w:r w:rsidR="00D24BDC">
        <w:rPr>
          <w:lang w:eastAsia="fr-FR"/>
        </w:rPr>
        <w:t> : ~ CHF 400.-</w:t>
      </w:r>
      <w:r w:rsidR="00F20755">
        <w:rPr>
          <w:lang w:eastAsia="fr-FR"/>
        </w:rPr>
        <w:t xml:space="preserve"> / unité</w:t>
      </w:r>
    </w:p>
    <w:p w14:paraId="590122C9" w14:textId="6F50D1E3" w:rsidR="00023FF3" w:rsidRDefault="00023FF3" w:rsidP="00023FF3">
      <w:pPr>
        <w:rPr>
          <w:lang w:eastAsia="fr-FR"/>
        </w:rPr>
      </w:pPr>
      <w:r w:rsidRPr="00DD17FA">
        <w:rPr>
          <w:lang w:eastAsia="fr-FR"/>
        </w:rPr>
        <w:t>Adaptateur Lightning AV numérique</w:t>
      </w:r>
      <w:r>
        <w:rPr>
          <w:lang w:eastAsia="fr-FR"/>
        </w:rPr>
        <w:t xml:space="preserve"> : </w:t>
      </w:r>
      <w:r w:rsidR="00D179E2">
        <w:rPr>
          <w:lang w:eastAsia="fr-FR"/>
        </w:rPr>
        <w:t>CHF 55.-</w:t>
      </w:r>
    </w:p>
    <w:p w14:paraId="1D669E99" w14:textId="54BF1166" w:rsidR="00023FF3" w:rsidRDefault="003F73D9" w:rsidP="00F41DC2">
      <w:pPr>
        <w:rPr>
          <w:lang w:eastAsia="fr-FR"/>
        </w:rPr>
      </w:pPr>
      <w:r>
        <w:rPr>
          <w:lang w:eastAsia="fr-FR"/>
        </w:rPr>
        <w:t xml:space="preserve">Trépied </w:t>
      </w:r>
      <w:r w:rsidR="009A5548">
        <w:rPr>
          <w:lang w:eastAsia="fr-FR"/>
        </w:rPr>
        <w:t>K&amp;M Air-</w:t>
      </w:r>
      <w:proofErr w:type="spellStart"/>
      <w:r w:rsidR="009A5548">
        <w:rPr>
          <w:lang w:eastAsia="fr-FR"/>
        </w:rPr>
        <w:t>Stativ</w:t>
      </w:r>
      <w:proofErr w:type="spellEnd"/>
      <w:r w:rsidR="009A5548">
        <w:rPr>
          <w:lang w:eastAsia="fr-FR"/>
        </w:rPr>
        <w:t> : CHF 62.-</w:t>
      </w:r>
    </w:p>
    <w:p w14:paraId="4207268C" w14:textId="77777777" w:rsidR="0025225C" w:rsidRDefault="0025225C" w:rsidP="00F41DC2">
      <w:pPr>
        <w:rPr>
          <w:lang w:eastAsia="fr-FR"/>
        </w:rPr>
      </w:pPr>
    </w:p>
    <w:p w14:paraId="0AD1CC0B" w14:textId="6E160C18" w:rsidR="00F41DC2" w:rsidRDefault="00F41DC2" w:rsidP="00F41DC2">
      <w:pPr>
        <w:pStyle w:val="Titre1"/>
      </w:pPr>
      <w:bookmarkStart w:id="73" w:name="_Toc5006911"/>
      <w:bookmarkStart w:id="74" w:name="_Toc5008907"/>
      <w:bookmarkStart w:id="75" w:name="_Toc5016802"/>
      <w:proofErr w:type="gramStart"/>
      <w:r>
        <w:t>Points critiques</w:t>
      </w:r>
      <w:bookmarkEnd w:id="73"/>
      <w:bookmarkEnd w:id="74"/>
      <w:bookmarkEnd w:id="75"/>
      <w:proofErr w:type="gramEnd"/>
    </w:p>
    <w:p w14:paraId="5EDAE4E3" w14:textId="77777777" w:rsidR="00743FF0" w:rsidRPr="00743FF0" w:rsidRDefault="00743FF0" w:rsidP="00743FF0">
      <w:pPr>
        <w:rPr>
          <w:lang w:eastAsia="fr-FR"/>
        </w:rPr>
      </w:pPr>
    </w:p>
    <w:tbl>
      <w:tblPr>
        <w:tblStyle w:val="Grilledutableau"/>
        <w:tblW w:w="0" w:type="auto"/>
        <w:jc w:val="center"/>
        <w:tblLook w:val="04A0" w:firstRow="1" w:lastRow="0" w:firstColumn="1" w:lastColumn="0" w:noHBand="0" w:noVBand="1"/>
      </w:tblPr>
      <w:tblGrid>
        <w:gridCol w:w="2687"/>
        <w:gridCol w:w="2687"/>
      </w:tblGrid>
      <w:tr w:rsidR="00743FF0" w14:paraId="787C5F87" w14:textId="77777777" w:rsidTr="00743FF0">
        <w:trPr>
          <w:trHeight w:val="256"/>
          <w:jc w:val="center"/>
        </w:trPr>
        <w:tc>
          <w:tcPr>
            <w:tcW w:w="2687" w:type="dxa"/>
            <w:shd w:val="clear" w:color="auto" w:fill="92D050"/>
          </w:tcPr>
          <w:p w14:paraId="2C4E9413" w14:textId="37DC9237" w:rsidR="00743FF0" w:rsidRDefault="00743FF0" w:rsidP="00743FF0">
            <w:pPr>
              <w:jc w:val="center"/>
              <w:rPr>
                <w:lang w:eastAsia="fr-FR"/>
              </w:rPr>
            </w:pPr>
            <w:r>
              <w:rPr>
                <w:lang w:eastAsia="fr-FR"/>
              </w:rPr>
              <w:t>Point</w:t>
            </w:r>
          </w:p>
        </w:tc>
        <w:tc>
          <w:tcPr>
            <w:tcW w:w="2687" w:type="dxa"/>
            <w:shd w:val="clear" w:color="auto" w:fill="92D050"/>
          </w:tcPr>
          <w:p w14:paraId="5D9356F8" w14:textId="4854736C" w:rsidR="00743FF0" w:rsidRDefault="00743FF0" w:rsidP="00743FF0">
            <w:pPr>
              <w:jc w:val="center"/>
              <w:rPr>
                <w:lang w:eastAsia="fr-FR"/>
              </w:rPr>
            </w:pPr>
            <w:r>
              <w:rPr>
                <w:lang w:eastAsia="fr-FR"/>
              </w:rPr>
              <w:t>Solution de secours</w:t>
            </w:r>
          </w:p>
        </w:tc>
      </w:tr>
      <w:tr w:rsidR="00743FF0" w14:paraId="6494AACD" w14:textId="77777777" w:rsidTr="00743FF0">
        <w:trPr>
          <w:trHeight w:val="256"/>
          <w:jc w:val="center"/>
        </w:trPr>
        <w:tc>
          <w:tcPr>
            <w:tcW w:w="2687" w:type="dxa"/>
          </w:tcPr>
          <w:p w14:paraId="785A4060" w14:textId="5F4AC11F" w:rsidR="00743FF0" w:rsidRPr="00EE4279" w:rsidRDefault="00D50748" w:rsidP="00D50748">
            <w:pPr>
              <w:rPr>
                <w:sz w:val="18"/>
                <w:lang w:eastAsia="fr-FR"/>
              </w:rPr>
            </w:pPr>
            <w:r w:rsidRPr="00E7205D">
              <w:rPr>
                <w:lang w:eastAsia="fr-FR"/>
              </w:rPr>
              <w:t>Créer des lanceurs fonctionnels</w:t>
            </w:r>
          </w:p>
        </w:tc>
        <w:tc>
          <w:tcPr>
            <w:tcW w:w="2687" w:type="dxa"/>
          </w:tcPr>
          <w:p w14:paraId="3964A181" w14:textId="287F0639" w:rsidR="00743FF0" w:rsidRDefault="00D50748" w:rsidP="00743FF0">
            <w:pPr>
              <w:rPr>
                <w:lang w:eastAsia="fr-FR"/>
              </w:rPr>
            </w:pPr>
            <w:r>
              <w:rPr>
                <w:lang w:eastAsia="fr-FR"/>
              </w:rPr>
              <w:t>Récupérer les lanceurs du prototype « </w:t>
            </w:r>
            <w:proofErr w:type="spellStart"/>
            <w:r>
              <w:rPr>
                <w:lang w:eastAsia="fr-FR"/>
              </w:rPr>
              <w:t>Swiftshot</w:t>
            </w:r>
            <w:proofErr w:type="spellEnd"/>
            <w:r>
              <w:rPr>
                <w:lang w:eastAsia="fr-FR"/>
              </w:rPr>
              <w:t> »</w:t>
            </w:r>
          </w:p>
        </w:tc>
      </w:tr>
      <w:tr w:rsidR="00743FF0" w14:paraId="66DCDD3B" w14:textId="77777777" w:rsidTr="00743FF0">
        <w:trPr>
          <w:trHeight w:val="256"/>
          <w:jc w:val="center"/>
        </w:trPr>
        <w:tc>
          <w:tcPr>
            <w:tcW w:w="2687" w:type="dxa"/>
          </w:tcPr>
          <w:p w14:paraId="5669AC69" w14:textId="30C19DFE" w:rsidR="00743FF0" w:rsidRDefault="00582254" w:rsidP="00743FF0">
            <w:pPr>
              <w:rPr>
                <w:lang w:eastAsia="fr-FR"/>
              </w:rPr>
            </w:pPr>
            <w:r>
              <w:rPr>
                <w:lang w:eastAsia="fr-FR"/>
              </w:rPr>
              <w:t>Créer des blocs</w:t>
            </w:r>
            <w:r w:rsidR="00F52A52">
              <w:rPr>
                <w:lang w:eastAsia="fr-FR"/>
              </w:rPr>
              <w:t xml:space="preserve"> de construction</w:t>
            </w:r>
          </w:p>
        </w:tc>
        <w:tc>
          <w:tcPr>
            <w:tcW w:w="2687" w:type="dxa"/>
          </w:tcPr>
          <w:p w14:paraId="2F08276A" w14:textId="1081596D" w:rsidR="00743FF0" w:rsidRDefault="00AE39C4" w:rsidP="00743FF0">
            <w:pPr>
              <w:rPr>
                <w:lang w:eastAsia="fr-FR"/>
              </w:rPr>
            </w:pPr>
            <w:r>
              <w:rPr>
                <w:lang w:eastAsia="fr-FR"/>
              </w:rPr>
              <w:t xml:space="preserve">Utilisation </w:t>
            </w:r>
            <w:r w:rsidR="00D4382E">
              <w:rPr>
                <w:lang w:eastAsia="fr-FR"/>
              </w:rPr>
              <w:t>éléments existants</w:t>
            </w:r>
          </w:p>
        </w:tc>
      </w:tr>
      <w:tr w:rsidR="007B22B6" w14:paraId="7093D801" w14:textId="77777777" w:rsidTr="00743FF0">
        <w:trPr>
          <w:trHeight w:val="256"/>
          <w:jc w:val="center"/>
        </w:trPr>
        <w:tc>
          <w:tcPr>
            <w:tcW w:w="2687" w:type="dxa"/>
          </w:tcPr>
          <w:p w14:paraId="7206A788" w14:textId="73F21CA2" w:rsidR="000F6329" w:rsidRDefault="007B22B6" w:rsidP="00743FF0">
            <w:pPr>
              <w:rPr>
                <w:lang w:eastAsia="fr-FR"/>
              </w:rPr>
            </w:pPr>
            <w:r>
              <w:rPr>
                <w:lang w:eastAsia="fr-FR"/>
              </w:rPr>
              <w:t>Partage d’une exp</w:t>
            </w:r>
            <w:r w:rsidR="000F6329">
              <w:rPr>
                <w:lang w:eastAsia="fr-FR"/>
              </w:rPr>
              <w:t>érience AR entre plusieurs iPad</w:t>
            </w:r>
          </w:p>
        </w:tc>
        <w:tc>
          <w:tcPr>
            <w:tcW w:w="2687" w:type="dxa"/>
          </w:tcPr>
          <w:p w14:paraId="0455F490" w14:textId="3A566D0C" w:rsidR="007B22B6" w:rsidRDefault="00187D81" w:rsidP="00187D81">
            <w:pPr>
              <w:rPr>
                <w:lang w:eastAsia="fr-FR"/>
              </w:rPr>
            </w:pPr>
            <w:r>
              <w:rPr>
                <w:lang w:eastAsia="fr-FR"/>
              </w:rPr>
              <w:t>Jeu à un joueur contre l’ordinateur.</w:t>
            </w:r>
          </w:p>
        </w:tc>
      </w:tr>
      <w:tr w:rsidR="004657E2" w14:paraId="474752F8" w14:textId="77777777" w:rsidTr="00743FF0">
        <w:trPr>
          <w:trHeight w:val="256"/>
          <w:jc w:val="center"/>
        </w:trPr>
        <w:tc>
          <w:tcPr>
            <w:tcW w:w="2687" w:type="dxa"/>
          </w:tcPr>
          <w:p w14:paraId="0FA31FCE" w14:textId="14CA2810" w:rsidR="004657E2" w:rsidRDefault="00E46475" w:rsidP="00743FF0">
            <w:pPr>
              <w:rPr>
                <w:lang w:eastAsia="fr-FR"/>
              </w:rPr>
            </w:pPr>
            <w:r>
              <w:rPr>
                <w:lang w:eastAsia="fr-FR"/>
              </w:rPr>
              <w:t>Gestion de</w:t>
            </w:r>
            <w:r w:rsidR="00CE2908">
              <w:rPr>
                <w:lang w:eastAsia="fr-FR"/>
              </w:rPr>
              <w:t>s bonus</w:t>
            </w:r>
          </w:p>
        </w:tc>
        <w:tc>
          <w:tcPr>
            <w:tcW w:w="2687" w:type="dxa"/>
          </w:tcPr>
          <w:p w14:paraId="0007D371" w14:textId="5486C80F" w:rsidR="004657E2" w:rsidRDefault="00CE2908" w:rsidP="00187D81">
            <w:pPr>
              <w:rPr>
                <w:lang w:eastAsia="fr-FR"/>
              </w:rPr>
            </w:pPr>
            <w:r>
              <w:rPr>
                <w:lang w:eastAsia="fr-FR"/>
              </w:rPr>
              <w:t>Suppression des bonus</w:t>
            </w:r>
          </w:p>
        </w:tc>
      </w:tr>
      <w:tr w:rsidR="003B2EB0" w14:paraId="79558C3A" w14:textId="77777777" w:rsidTr="00743FF0">
        <w:trPr>
          <w:trHeight w:val="256"/>
          <w:jc w:val="center"/>
        </w:trPr>
        <w:tc>
          <w:tcPr>
            <w:tcW w:w="2687" w:type="dxa"/>
          </w:tcPr>
          <w:p w14:paraId="0174F1AC" w14:textId="2D9C0E2B" w:rsidR="003B2EB0" w:rsidRDefault="007F62CD" w:rsidP="00CE2908">
            <w:pPr>
              <w:rPr>
                <w:lang w:eastAsia="fr-FR"/>
              </w:rPr>
            </w:pPr>
            <w:r>
              <w:rPr>
                <w:lang w:eastAsia="fr-FR"/>
              </w:rPr>
              <w:t xml:space="preserve">Gestion des explosions de </w:t>
            </w:r>
            <w:r w:rsidR="000C4BBE">
              <w:rPr>
                <w:lang w:eastAsia="fr-FR"/>
              </w:rPr>
              <w:t>TNT</w:t>
            </w:r>
          </w:p>
        </w:tc>
        <w:tc>
          <w:tcPr>
            <w:tcW w:w="2687" w:type="dxa"/>
          </w:tcPr>
          <w:p w14:paraId="7E6810B3" w14:textId="0EDBBC6D" w:rsidR="003B2EB0" w:rsidRDefault="00B24720" w:rsidP="00460823">
            <w:pPr>
              <w:rPr>
                <w:lang w:eastAsia="fr-FR"/>
              </w:rPr>
            </w:pPr>
            <w:r>
              <w:rPr>
                <w:lang w:eastAsia="fr-FR"/>
              </w:rPr>
              <w:t>S</w:t>
            </w:r>
            <w:r w:rsidR="00460823">
              <w:rPr>
                <w:lang w:eastAsia="fr-FR"/>
              </w:rPr>
              <w:t xml:space="preserve">uppression de la </w:t>
            </w:r>
            <w:r>
              <w:rPr>
                <w:lang w:eastAsia="fr-FR"/>
              </w:rPr>
              <w:t>TNT</w:t>
            </w:r>
          </w:p>
        </w:tc>
      </w:tr>
    </w:tbl>
    <w:p w14:paraId="4982C4B5" w14:textId="77777777" w:rsidR="00743FF0" w:rsidRPr="00743FF0" w:rsidRDefault="00743FF0" w:rsidP="00743FF0">
      <w:pPr>
        <w:rPr>
          <w:lang w:eastAsia="fr-FR"/>
        </w:rPr>
      </w:pPr>
    </w:p>
    <w:p w14:paraId="2BF46E65" w14:textId="77777777" w:rsidR="00BA7892" w:rsidRDefault="00BA7892" w:rsidP="00B8197C">
      <w:pPr>
        <w:jc w:val="both"/>
      </w:pPr>
    </w:p>
    <w:p w14:paraId="5B3BD382" w14:textId="4976D8CF" w:rsidR="00982A7D" w:rsidRDefault="00B929C0" w:rsidP="00982A7D">
      <w:pPr>
        <w:pStyle w:val="Titre1"/>
      </w:pPr>
      <w:bookmarkStart w:id="76" w:name="_Toc5006912"/>
      <w:bookmarkStart w:id="77" w:name="_Toc5008908"/>
      <w:bookmarkStart w:id="78" w:name="_Toc5016803"/>
      <w:r>
        <w:t>Planification</w:t>
      </w:r>
      <w:bookmarkEnd w:id="76"/>
      <w:bookmarkEnd w:id="77"/>
      <w:bookmarkEnd w:id="78"/>
    </w:p>
    <w:p w14:paraId="212E129F" w14:textId="77777777" w:rsidR="00C919F5" w:rsidRDefault="00C919F5" w:rsidP="00C919F5">
      <w:pPr>
        <w:jc w:val="both"/>
      </w:pPr>
    </w:p>
    <w:p w14:paraId="57BDBD1D" w14:textId="4ED82989" w:rsidR="00D132C7" w:rsidRDefault="00443E0F" w:rsidP="00D94231">
      <w:r>
        <w:t xml:space="preserve">Le diagramme de Gantt est disponible sur </w:t>
      </w:r>
      <w:proofErr w:type="spellStart"/>
      <w:r>
        <w:t>Framaboard</w:t>
      </w:r>
      <w:proofErr w:type="spellEnd"/>
      <w:r>
        <w:t xml:space="preserve"> à l’adresse suivante : </w:t>
      </w:r>
      <w:hyperlink r:id="rId17" w:history="1">
        <w:r w:rsidR="00D94231" w:rsidRPr="00DD0A8F">
          <w:rPr>
            <w:rStyle w:val="Lienhypertexte"/>
          </w:rPr>
          <w:t>https://pigs.framaboard.org/?controller=ProjectViewController&amp;action=share&amp;project_id=1</w:t>
        </w:r>
      </w:hyperlink>
      <w:r w:rsidR="00D94231">
        <w:t xml:space="preserve"> </w:t>
      </w:r>
    </w:p>
    <w:p w14:paraId="55BE4BED" w14:textId="77777777" w:rsidR="00D94231" w:rsidRDefault="00D94231" w:rsidP="00D94231"/>
    <w:p w14:paraId="250CE963" w14:textId="37F3BE68" w:rsidR="00D132C7" w:rsidRDefault="00E46112" w:rsidP="00D132C7">
      <w:pPr>
        <w:pStyle w:val="Titre1"/>
      </w:pPr>
      <w:bookmarkStart w:id="79" w:name="_Toc5006913"/>
      <w:bookmarkStart w:id="80" w:name="_Toc5008909"/>
      <w:bookmarkStart w:id="81" w:name="_Toc5016804"/>
      <w:r>
        <w:t>Sources</w:t>
      </w:r>
      <w:bookmarkEnd w:id="79"/>
      <w:bookmarkEnd w:id="80"/>
      <w:bookmarkEnd w:id="81"/>
    </w:p>
    <w:p w14:paraId="7F945A12" w14:textId="442B397F" w:rsidR="00DB4CB2" w:rsidRDefault="00DB3F46">
      <w:pPr>
        <w:rPr>
          <w:lang w:val="de-CH" w:eastAsia="fr-FR"/>
        </w:rPr>
      </w:pPr>
      <w:proofErr w:type="spellStart"/>
      <w:r w:rsidRPr="0058669F">
        <w:rPr>
          <w:lang w:val="de-CH"/>
        </w:rPr>
        <w:t>SwiftShot</w:t>
      </w:r>
      <w:proofErr w:type="spellEnd"/>
      <w:r w:rsidRPr="0058669F">
        <w:rPr>
          <w:lang w:val="de-CH"/>
        </w:rPr>
        <w:t xml:space="preserve"> : </w:t>
      </w:r>
      <w:hyperlink r:id="rId18" w:history="1">
        <w:r w:rsidRPr="0058669F">
          <w:rPr>
            <w:rStyle w:val="Lienhypertexte"/>
            <w:lang w:val="de-CH"/>
          </w:rPr>
          <w:t>https://www.youtube.com/watch?v=IO4-KCLg6OA</w:t>
        </w:r>
      </w:hyperlink>
    </w:p>
    <w:p w14:paraId="5800579D" w14:textId="0A374CA2" w:rsidR="003A37AD" w:rsidRPr="00BB7B4D" w:rsidRDefault="003A37AD">
      <w:pPr>
        <w:rPr>
          <w:lang w:val="de-CH" w:eastAsia="fr-FR"/>
        </w:rPr>
      </w:pPr>
      <w:r w:rsidRPr="00BB7B4D">
        <w:rPr>
          <w:lang w:val="de-CH" w:eastAsia="fr-FR"/>
        </w:rPr>
        <w:tab/>
      </w:r>
      <w:hyperlink r:id="rId19" w:history="1">
        <w:r w:rsidR="006E0E37" w:rsidRPr="00BB7B4D">
          <w:rPr>
            <w:rStyle w:val="Lienhypertexte"/>
            <w:lang w:val="de-CH" w:eastAsia="fr-FR"/>
          </w:rPr>
          <w:t>https://developer.apple.com/documentation/arkit/swiftshot_creating_a_game_for_augmented_reality</w:t>
        </w:r>
      </w:hyperlink>
      <w:r w:rsidR="006E0E37" w:rsidRPr="00BB7B4D">
        <w:rPr>
          <w:lang w:val="de-CH" w:eastAsia="fr-FR"/>
        </w:rPr>
        <w:t xml:space="preserve"> </w:t>
      </w:r>
    </w:p>
    <w:sectPr w:rsidR="003A37AD" w:rsidRPr="00BB7B4D" w:rsidSect="00730971">
      <w:footerReference w:type="default" r:id="rId20"/>
      <w:footerReference w:type="first" r:id="rId2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32587" w14:textId="77777777" w:rsidR="002D6177" w:rsidRDefault="002D6177" w:rsidP="008D0E12">
      <w:r>
        <w:separator/>
      </w:r>
    </w:p>
  </w:endnote>
  <w:endnote w:type="continuationSeparator" w:id="0">
    <w:p w14:paraId="3A3FDC97" w14:textId="77777777" w:rsidR="002D6177" w:rsidRDefault="002D6177" w:rsidP="008D0E12">
      <w:r>
        <w:continuationSeparator/>
      </w:r>
    </w:p>
  </w:endnote>
  <w:endnote w:type="continuationNotice" w:id="1">
    <w:p w14:paraId="3F749AD2" w14:textId="77777777" w:rsidR="002D6177" w:rsidRDefault="002D6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IDFont+F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6FA6" w14:textId="77777777" w:rsidR="00F40571" w:rsidRDefault="00F40571" w:rsidP="00730971">
    <w:pPr>
      <w:pStyle w:val="Pieddepage"/>
      <w:pBdr>
        <w:top w:val="single" w:sz="4" w:space="1" w:color="auto"/>
      </w:pBdr>
      <w:tabs>
        <w:tab w:val="clear" w:pos="9072"/>
        <w:tab w:val="right" w:pos="9356"/>
      </w:tabs>
      <w:ind w:left="-142"/>
      <w:rPr>
        <w:sz w:val="12"/>
        <w:szCs w:val="12"/>
      </w:rPr>
    </w:pPr>
  </w:p>
  <w:p w14:paraId="2A51614E" w14:textId="77777777" w:rsidR="00F40571" w:rsidRDefault="00F40571" w:rsidP="003F32D4">
    <w:pPr>
      <w:pStyle w:val="Pieddepage"/>
      <w:pBdr>
        <w:top w:val="single" w:sz="4" w:space="1" w:color="auto"/>
      </w:pBdr>
      <w:tabs>
        <w:tab w:val="clear" w:pos="9072"/>
        <w:tab w:val="right" w:pos="9356"/>
      </w:tabs>
      <w:ind w:left="-142"/>
      <w:rPr>
        <w:sz w:val="12"/>
        <w:szCs w:val="12"/>
      </w:rPr>
    </w:pPr>
  </w:p>
  <w:p w14:paraId="1A6C3575" w14:textId="1880E596" w:rsidR="00F40571" w:rsidRPr="00730971" w:rsidRDefault="00F40571" w:rsidP="003F32D4">
    <w:pPr>
      <w:pStyle w:val="Pieddepage"/>
      <w:pBdr>
        <w:top w:val="single" w:sz="4" w:space="1" w:color="auto"/>
      </w:pBdr>
      <w:tabs>
        <w:tab w:val="clear" w:pos="9072"/>
        <w:tab w:val="right" w:pos="9638"/>
      </w:tabs>
      <w:ind w:left="-142"/>
      <w:rPr>
        <w:rFonts w:cs="Arial"/>
        <w:szCs w:val="20"/>
      </w:rPr>
    </w:pPr>
    <w:r>
      <w:rPr>
        <w:rFonts w:cs="Arial"/>
        <w:szCs w:val="20"/>
      </w:rPr>
      <w:t xml:space="preserve">Présentation PIGS : </w:t>
    </w:r>
    <w:proofErr w:type="spellStart"/>
    <w:r>
      <w:rPr>
        <w:rFonts w:cs="Arial"/>
        <w:szCs w:val="20"/>
      </w:rPr>
      <w:t>Two</w:t>
    </w:r>
    <w:proofErr w:type="spellEnd"/>
    <w:r>
      <w:rPr>
        <w:rFonts w:cs="Arial"/>
        <w:szCs w:val="20"/>
      </w:rPr>
      <w:t xml:space="preserve"> </w:t>
    </w:r>
    <w:proofErr w:type="spellStart"/>
    <w:r>
      <w:rPr>
        <w:rFonts w:cs="Arial"/>
        <w:szCs w:val="20"/>
      </w:rPr>
      <w:t>Kingdoms</w:t>
    </w:r>
    <w:proofErr w:type="spellEnd"/>
    <w:r w:rsidRPr="00F67A63">
      <w:rPr>
        <w:rFonts w:cs="Arial"/>
        <w:szCs w:val="20"/>
      </w:rPr>
      <w:t xml:space="preserve"> </w:t>
    </w:r>
    <w:r w:rsidRPr="00F67A63">
      <w:rPr>
        <w:rFonts w:cs="Arial"/>
        <w:szCs w:val="20"/>
      </w:rPr>
      <w:fldChar w:fldCharType="begin"/>
    </w:r>
    <w:r w:rsidRPr="00F67A63">
      <w:rPr>
        <w:rFonts w:cs="Arial"/>
        <w:szCs w:val="20"/>
      </w:rPr>
      <w:instrText xml:space="preserve"> USERADDRESS  \* FirstCap  \* MERGEFORMAT </w:instrText>
    </w:r>
    <w:r w:rsidRPr="00F67A63">
      <w:rPr>
        <w:rFonts w:cs="Arial"/>
        <w:szCs w:val="20"/>
      </w:rPr>
      <w:fldChar w:fldCharType="end"/>
    </w:r>
    <w:r w:rsidRPr="00F67A63">
      <w:rPr>
        <w:rFonts w:cs="Arial"/>
        <w:szCs w:val="20"/>
      </w:rPr>
      <w:tab/>
    </w:r>
    <w:r w:rsidRPr="00F67A63">
      <w:rPr>
        <w:rStyle w:val="Numrodepage"/>
        <w:rFonts w:ascii="Arial" w:hAnsi="Arial" w:cs="Arial"/>
        <w:szCs w:val="20"/>
      </w:rPr>
      <w:fldChar w:fldCharType="begin"/>
    </w:r>
    <w:r w:rsidRPr="00F67A63">
      <w:rPr>
        <w:rStyle w:val="Numrodepage"/>
        <w:rFonts w:ascii="Arial" w:hAnsi="Arial" w:cs="Arial"/>
        <w:szCs w:val="20"/>
      </w:rPr>
      <w:instrText xml:space="preserve"> PAGE </w:instrText>
    </w:r>
    <w:r w:rsidRPr="00F67A63">
      <w:rPr>
        <w:rStyle w:val="Numrodepage"/>
        <w:rFonts w:ascii="Arial" w:hAnsi="Arial" w:cs="Arial"/>
        <w:szCs w:val="20"/>
      </w:rPr>
      <w:fldChar w:fldCharType="separate"/>
    </w:r>
    <w:r w:rsidR="00046714">
      <w:rPr>
        <w:rStyle w:val="Numrodepage"/>
        <w:rFonts w:ascii="Arial" w:hAnsi="Arial" w:cs="Arial"/>
        <w:noProof/>
        <w:szCs w:val="20"/>
      </w:rPr>
      <w:t>7</w:t>
    </w:r>
    <w:r w:rsidRPr="00F67A63">
      <w:rPr>
        <w:rStyle w:val="Numrodepage"/>
        <w:rFonts w:ascii="Arial" w:hAnsi="Arial" w:cs="Arial"/>
        <w:szCs w:val="20"/>
      </w:rPr>
      <w:fldChar w:fldCharType="end"/>
    </w:r>
    <w:r w:rsidRPr="00F67A63">
      <w:rPr>
        <w:rStyle w:val="Numrodepage"/>
        <w:rFonts w:ascii="Arial" w:hAnsi="Arial" w:cs="Arial"/>
        <w:szCs w:val="20"/>
      </w:rPr>
      <w:t>/</w:t>
    </w:r>
    <w:r w:rsidRPr="00F67A63">
      <w:rPr>
        <w:rStyle w:val="Numrodepage"/>
        <w:rFonts w:ascii="Arial" w:hAnsi="Arial" w:cs="Arial"/>
        <w:szCs w:val="20"/>
      </w:rPr>
      <w:fldChar w:fldCharType="begin"/>
    </w:r>
    <w:r w:rsidRPr="00F67A63">
      <w:rPr>
        <w:rStyle w:val="Numrodepage"/>
        <w:rFonts w:ascii="Arial" w:hAnsi="Arial" w:cs="Arial"/>
        <w:szCs w:val="20"/>
      </w:rPr>
      <w:instrText xml:space="preserve"> NUMPAGES </w:instrText>
    </w:r>
    <w:r w:rsidRPr="00F67A63">
      <w:rPr>
        <w:rStyle w:val="Numrodepage"/>
        <w:rFonts w:ascii="Arial" w:hAnsi="Arial" w:cs="Arial"/>
        <w:szCs w:val="20"/>
      </w:rPr>
      <w:fldChar w:fldCharType="separate"/>
    </w:r>
    <w:r w:rsidR="00046714">
      <w:rPr>
        <w:rStyle w:val="Numrodepage"/>
        <w:rFonts w:ascii="Arial" w:hAnsi="Arial" w:cs="Arial"/>
        <w:noProof/>
        <w:szCs w:val="20"/>
      </w:rPr>
      <w:t>7</w:t>
    </w:r>
    <w:r w:rsidRPr="00F67A63">
      <w:rPr>
        <w:rStyle w:val="Numrodepage"/>
        <w:rFonts w:ascii="Arial" w:hAnsi="Arial" w:cs="Arial"/>
        <w:szCs w:val="20"/>
      </w:rPr>
      <w:fldChar w:fldCharType="end"/>
    </w:r>
    <w:r w:rsidRPr="00F67A63">
      <w:rPr>
        <w:rStyle w:val="Numrodepage"/>
        <w:rFonts w:ascii="Arial" w:hAnsi="Arial" w:cs="Arial"/>
        <w:szCs w:val="20"/>
      </w:rPr>
      <w:tab/>
    </w:r>
    <w:r>
      <w:rPr>
        <w:rStyle w:val="Numrodepage"/>
        <w:rFonts w:ascii="Arial" w:hAnsi="Arial" w:cs="Arial"/>
        <w:szCs w:val="20"/>
      </w:rPr>
      <w:t>Dylan, Théo, Yannis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798F9" w14:textId="77777777" w:rsidR="00F40571" w:rsidRDefault="00F40571" w:rsidP="00730971">
    <w:pPr>
      <w:pStyle w:val="Pieddepage"/>
      <w:pBdr>
        <w:top w:val="single" w:sz="4" w:space="1" w:color="auto"/>
      </w:pBdr>
      <w:tabs>
        <w:tab w:val="clear" w:pos="9072"/>
        <w:tab w:val="right" w:pos="9356"/>
      </w:tabs>
      <w:ind w:left="-142"/>
      <w:rPr>
        <w:sz w:val="12"/>
        <w:szCs w:val="12"/>
      </w:rPr>
    </w:pPr>
  </w:p>
  <w:p w14:paraId="32B45C4E" w14:textId="35E36A50" w:rsidR="00F40571" w:rsidRPr="00730971" w:rsidRDefault="00F40571" w:rsidP="002218EA">
    <w:pPr>
      <w:pStyle w:val="Pieddepage"/>
      <w:pBdr>
        <w:top w:val="single" w:sz="4" w:space="1" w:color="auto"/>
      </w:pBdr>
      <w:tabs>
        <w:tab w:val="clear" w:pos="4536"/>
        <w:tab w:val="clear" w:pos="9072"/>
        <w:tab w:val="right" w:pos="9498"/>
      </w:tabs>
      <w:ind w:left="-142"/>
      <w:rPr>
        <w:rFonts w:cs="Arial"/>
        <w:szCs w:val="20"/>
      </w:rPr>
    </w:pPr>
    <w:r>
      <w:rPr>
        <w:rFonts w:cs="Arial"/>
        <w:szCs w:val="20"/>
      </w:rPr>
      <w:t xml:space="preserve">Présentation PIGS : </w:t>
    </w:r>
    <w:proofErr w:type="spellStart"/>
    <w:r>
      <w:rPr>
        <w:rFonts w:cs="Arial"/>
        <w:szCs w:val="20"/>
      </w:rPr>
      <w:t>Two</w:t>
    </w:r>
    <w:proofErr w:type="spellEnd"/>
    <w:r>
      <w:rPr>
        <w:rFonts w:cs="Arial"/>
        <w:szCs w:val="20"/>
      </w:rPr>
      <w:t xml:space="preserve"> </w:t>
    </w:r>
    <w:proofErr w:type="spellStart"/>
    <w:r>
      <w:rPr>
        <w:rFonts w:cs="Arial"/>
        <w:szCs w:val="20"/>
      </w:rPr>
      <w:t>Kingdoms</w:t>
    </w:r>
    <w:proofErr w:type="spellEnd"/>
    <w:r w:rsidRPr="00F67A63">
      <w:rPr>
        <w:rFonts w:cs="Arial"/>
        <w:szCs w:val="20"/>
      </w:rPr>
      <w:fldChar w:fldCharType="begin"/>
    </w:r>
    <w:r w:rsidRPr="00F67A63">
      <w:rPr>
        <w:rFonts w:cs="Arial"/>
        <w:szCs w:val="20"/>
      </w:rPr>
      <w:instrText xml:space="preserve"> USERADDRESS  \* FirstCap  \* MERGEFORMAT </w:instrText>
    </w:r>
    <w:r w:rsidRPr="00F67A63">
      <w:rPr>
        <w:rFonts w:cs="Arial"/>
        <w:szCs w:val="20"/>
      </w:rPr>
      <w:fldChar w:fldCharType="end"/>
    </w:r>
    <w:r w:rsidRPr="00F67A63">
      <w:rPr>
        <w:rFonts w:cs="Arial"/>
        <w:szCs w:val="20"/>
      </w:rPr>
      <w:tab/>
    </w:r>
    <w:r w:rsidRPr="00F67A63">
      <w:rPr>
        <w:rStyle w:val="Numrodepage"/>
        <w:rFonts w:ascii="Arial" w:hAnsi="Arial" w:cs="Arial"/>
        <w:szCs w:val="20"/>
      </w:rPr>
      <w:fldChar w:fldCharType="begin"/>
    </w:r>
    <w:r w:rsidRPr="00F67A63">
      <w:rPr>
        <w:rStyle w:val="Numrodepage"/>
        <w:rFonts w:ascii="Arial" w:hAnsi="Arial" w:cs="Arial"/>
        <w:szCs w:val="20"/>
      </w:rPr>
      <w:instrText xml:space="preserve"> PAGE </w:instrText>
    </w:r>
    <w:r w:rsidRPr="00F67A63">
      <w:rPr>
        <w:rStyle w:val="Numrodepage"/>
        <w:rFonts w:ascii="Arial" w:hAnsi="Arial" w:cs="Arial"/>
        <w:szCs w:val="20"/>
      </w:rPr>
      <w:fldChar w:fldCharType="separate"/>
    </w:r>
    <w:r w:rsidR="00046714">
      <w:rPr>
        <w:rStyle w:val="Numrodepage"/>
        <w:rFonts w:ascii="Arial" w:hAnsi="Arial" w:cs="Arial"/>
        <w:noProof/>
        <w:szCs w:val="20"/>
      </w:rPr>
      <w:t>1</w:t>
    </w:r>
    <w:r w:rsidRPr="00F67A63">
      <w:rPr>
        <w:rStyle w:val="Numrodepage"/>
        <w:rFonts w:ascii="Arial" w:hAnsi="Arial" w:cs="Arial"/>
        <w:szCs w:val="20"/>
      </w:rPr>
      <w:fldChar w:fldCharType="end"/>
    </w:r>
    <w:r w:rsidRPr="00F67A63">
      <w:rPr>
        <w:rStyle w:val="Numrodepage"/>
        <w:rFonts w:ascii="Arial" w:hAnsi="Arial" w:cs="Arial"/>
        <w:szCs w:val="20"/>
      </w:rPr>
      <w:t>/</w:t>
    </w:r>
    <w:r w:rsidRPr="00F67A63">
      <w:rPr>
        <w:rStyle w:val="Numrodepage"/>
        <w:rFonts w:ascii="Arial" w:hAnsi="Arial" w:cs="Arial"/>
        <w:szCs w:val="20"/>
      </w:rPr>
      <w:fldChar w:fldCharType="begin"/>
    </w:r>
    <w:r w:rsidRPr="00F67A63">
      <w:rPr>
        <w:rStyle w:val="Numrodepage"/>
        <w:rFonts w:ascii="Arial" w:hAnsi="Arial" w:cs="Arial"/>
        <w:szCs w:val="20"/>
      </w:rPr>
      <w:instrText xml:space="preserve"> NUMPAGES </w:instrText>
    </w:r>
    <w:r w:rsidRPr="00F67A63">
      <w:rPr>
        <w:rStyle w:val="Numrodepage"/>
        <w:rFonts w:ascii="Arial" w:hAnsi="Arial" w:cs="Arial"/>
        <w:szCs w:val="20"/>
      </w:rPr>
      <w:fldChar w:fldCharType="separate"/>
    </w:r>
    <w:r w:rsidR="00046714">
      <w:rPr>
        <w:rStyle w:val="Numrodepage"/>
        <w:rFonts w:ascii="Arial" w:hAnsi="Arial" w:cs="Arial"/>
        <w:noProof/>
        <w:szCs w:val="20"/>
      </w:rPr>
      <w:t>7</w:t>
    </w:r>
    <w:r w:rsidRPr="00F67A63">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DC517" w14:textId="77777777" w:rsidR="002D6177" w:rsidRDefault="002D6177" w:rsidP="008D0E12">
      <w:r>
        <w:separator/>
      </w:r>
    </w:p>
  </w:footnote>
  <w:footnote w:type="continuationSeparator" w:id="0">
    <w:p w14:paraId="63F72E1A" w14:textId="77777777" w:rsidR="002D6177" w:rsidRDefault="002D6177" w:rsidP="008D0E12">
      <w:r>
        <w:continuationSeparator/>
      </w:r>
    </w:p>
  </w:footnote>
  <w:footnote w:type="continuationNotice" w:id="1">
    <w:p w14:paraId="38FA9E68" w14:textId="77777777" w:rsidR="002D6177" w:rsidRDefault="002D617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BA7"/>
    <w:multiLevelType w:val="hybridMultilevel"/>
    <w:tmpl w:val="73A269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1258"/>
    <w:multiLevelType w:val="hybridMultilevel"/>
    <w:tmpl w:val="D8FAA942"/>
    <w:lvl w:ilvl="0" w:tplc="8A404FC6">
      <w:numFmt w:val="bullet"/>
      <w:lvlText w:val=""/>
      <w:lvlJc w:val="left"/>
      <w:pPr>
        <w:ind w:left="720" w:hanging="360"/>
      </w:pPr>
      <w:rPr>
        <w:rFonts w:ascii="Wingdings" w:eastAsia="Calibr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6D13B60"/>
    <w:multiLevelType w:val="hybridMultilevel"/>
    <w:tmpl w:val="831E98C8"/>
    <w:lvl w:ilvl="0" w:tplc="96C6955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D74E3A"/>
    <w:multiLevelType w:val="hybridMultilevel"/>
    <w:tmpl w:val="571E7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F90F1B"/>
    <w:multiLevelType w:val="hybridMultilevel"/>
    <w:tmpl w:val="2682B0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955929"/>
    <w:multiLevelType w:val="hybridMultilevel"/>
    <w:tmpl w:val="3C9A3D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7474DC"/>
    <w:multiLevelType w:val="hybridMultilevel"/>
    <w:tmpl w:val="2D92BB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5586186"/>
    <w:multiLevelType w:val="hybridMultilevel"/>
    <w:tmpl w:val="FE4A10A4"/>
    <w:lvl w:ilvl="0" w:tplc="9D3EEB28">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A25F42"/>
    <w:multiLevelType w:val="hybridMultilevel"/>
    <w:tmpl w:val="28F24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BC206E"/>
    <w:multiLevelType w:val="hybridMultilevel"/>
    <w:tmpl w:val="10889F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5634DF7"/>
    <w:multiLevelType w:val="hybridMultilevel"/>
    <w:tmpl w:val="0506F6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1A51A75"/>
    <w:multiLevelType w:val="hybridMultilevel"/>
    <w:tmpl w:val="A2A89B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7ED21C6"/>
    <w:multiLevelType w:val="hybridMultilevel"/>
    <w:tmpl w:val="CE8C4A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563DC5"/>
    <w:multiLevelType w:val="hybridMultilevel"/>
    <w:tmpl w:val="BDCCAE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F066D20"/>
    <w:multiLevelType w:val="hybridMultilevel"/>
    <w:tmpl w:val="E5A6A38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2BD7009"/>
    <w:multiLevelType w:val="hybridMultilevel"/>
    <w:tmpl w:val="B82E5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6030950"/>
    <w:multiLevelType w:val="hybridMultilevel"/>
    <w:tmpl w:val="562657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7604EB8"/>
    <w:multiLevelType w:val="multilevel"/>
    <w:tmpl w:val="FC02941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1" w15:restartNumberingAfterBreak="0">
    <w:nsid w:val="632B4153"/>
    <w:multiLevelType w:val="hybridMultilevel"/>
    <w:tmpl w:val="FCDE897C"/>
    <w:lvl w:ilvl="0" w:tplc="D938E7E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4E440C8"/>
    <w:multiLevelType w:val="hybridMultilevel"/>
    <w:tmpl w:val="76005A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4F26CD1"/>
    <w:multiLevelType w:val="hybridMultilevel"/>
    <w:tmpl w:val="2FC63596"/>
    <w:lvl w:ilvl="0" w:tplc="6BF64C6C">
      <w:numFmt w:val="bullet"/>
      <w:lvlText w:val=""/>
      <w:lvlJc w:val="left"/>
      <w:pPr>
        <w:ind w:left="720" w:hanging="360"/>
      </w:pPr>
      <w:rPr>
        <w:rFonts w:ascii="Wingdings" w:eastAsia="Times New Roman" w:hAnsi="Wingdings"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00D77EF"/>
    <w:multiLevelType w:val="hybridMultilevel"/>
    <w:tmpl w:val="D586181E"/>
    <w:lvl w:ilvl="0" w:tplc="F9F61EB2">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867E37"/>
    <w:multiLevelType w:val="hybridMultilevel"/>
    <w:tmpl w:val="9372076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E525F1"/>
    <w:multiLevelType w:val="hybridMultilevel"/>
    <w:tmpl w:val="BAA24D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38F0FFA"/>
    <w:multiLevelType w:val="hybridMultilevel"/>
    <w:tmpl w:val="5FA46F9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8" w15:restartNumberingAfterBreak="0">
    <w:nsid w:val="74802372"/>
    <w:multiLevelType w:val="hybridMultilevel"/>
    <w:tmpl w:val="79F2BB5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574270B"/>
    <w:multiLevelType w:val="hybridMultilevel"/>
    <w:tmpl w:val="AAAC2CD2"/>
    <w:lvl w:ilvl="0" w:tplc="417EDA5C">
      <w:start w:val="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6A32C83"/>
    <w:multiLevelType w:val="hybridMultilevel"/>
    <w:tmpl w:val="DA160716"/>
    <w:lvl w:ilvl="0" w:tplc="63B23844">
      <w:numFmt w:val="bullet"/>
      <w:lvlText w:val=""/>
      <w:lvlJc w:val="left"/>
      <w:pPr>
        <w:ind w:left="720" w:hanging="360"/>
      </w:pPr>
      <w:rPr>
        <w:rFonts w:ascii="Wingdings" w:eastAsia="Times New Roman" w:hAnsi="Wingdings"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0205B5"/>
    <w:multiLevelType w:val="hybridMultilevel"/>
    <w:tmpl w:val="5FF6F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D2267DD"/>
    <w:multiLevelType w:val="hybridMultilevel"/>
    <w:tmpl w:val="F48C6416"/>
    <w:lvl w:ilvl="0" w:tplc="01DEEC60">
      <w:start w:val="1"/>
      <w:numFmt w:val="decimal"/>
      <w:lvlText w:val="%1."/>
      <w:lvlJc w:val="left"/>
      <w:pPr>
        <w:tabs>
          <w:tab w:val="num" w:pos="720"/>
        </w:tabs>
        <w:ind w:left="720" w:hanging="360"/>
      </w:pPr>
      <w:rPr>
        <w:rFonts w:ascii="Arial" w:eastAsia="Times New Roman" w:hAnsi="Arial" w:cs="Times New Roman"/>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0"/>
  </w:num>
  <w:num w:numId="3">
    <w:abstractNumId w:val="12"/>
  </w:num>
  <w:num w:numId="4">
    <w:abstractNumId w:val="20"/>
  </w:num>
  <w:num w:numId="5">
    <w:abstractNumId w:val="20"/>
  </w:num>
  <w:num w:numId="6">
    <w:abstractNumId w:val="17"/>
  </w:num>
  <w:num w:numId="7">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11"/>
  </w:num>
  <w:num w:numId="12">
    <w:abstractNumId w:val="19"/>
  </w:num>
  <w:num w:numId="13">
    <w:abstractNumId w:val="4"/>
  </w:num>
  <w:num w:numId="14">
    <w:abstractNumId w:val="31"/>
  </w:num>
  <w:num w:numId="15">
    <w:abstractNumId w:val="27"/>
  </w:num>
  <w:num w:numId="16">
    <w:abstractNumId w:val="14"/>
  </w:num>
  <w:num w:numId="17">
    <w:abstractNumId w:val="13"/>
  </w:num>
  <w:num w:numId="18">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23"/>
  </w:num>
  <w:num w:numId="22">
    <w:abstractNumId w:val="10"/>
  </w:num>
  <w:num w:numId="23">
    <w:abstractNumId w:val="26"/>
  </w:num>
  <w:num w:numId="24">
    <w:abstractNumId w:val="9"/>
  </w:num>
  <w:num w:numId="25">
    <w:abstractNumId w:val="15"/>
  </w:num>
  <w:num w:numId="26">
    <w:abstractNumId w:val="8"/>
  </w:num>
  <w:num w:numId="27">
    <w:abstractNumId w:val="29"/>
  </w:num>
  <w:num w:numId="28">
    <w:abstractNumId w:val="5"/>
  </w:num>
  <w:num w:numId="29">
    <w:abstractNumId w:val="0"/>
  </w:num>
  <w:num w:numId="30">
    <w:abstractNumId w:val="16"/>
  </w:num>
  <w:num w:numId="31">
    <w:abstractNumId w:val="32"/>
  </w:num>
  <w:num w:numId="32">
    <w:abstractNumId w:val="28"/>
  </w:num>
  <w:num w:numId="33">
    <w:abstractNumId w:val="6"/>
  </w:num>
  <w:num w:numId="34">
    <w:abstractNumId w:val="22"/>
  </w:num>
  <w:num w:numId="35">
    <w:abstractNumId w:val="25"/>
  </w:num>
  <w:num w:numId="36">
    <w:abstractNumId w:val="3"/>
  </w:num>
  <w:num w:numId="37">
    <w:abstractNumId w:val="21"/>
  </w:num>
  <w:num w:numId="38">
    <w:abstractNumId w:val="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57"/>
    <w:rsid w:val="0000050A"/>
    <w:rsid w:val="0000200B"/>
    <w:rsid w:val="00003E98"/>
    <w:rsid w:val="00005CC9"/>
    <w:rsid w:val="0000613A"/>
    <w:rsid w:val="00011915"/>
    <w:rsid w:val="00012945"/>
    <w:rsid w:val="0002092C"/>
    <w:rsid w:val="00021B0F"/>
    <w:rsid w:val="00023FF3"/>
    <w:rsid w:val="00025606"/>
    <w:rsid w:val="00025CB7"/>
    <w:rsid w:val="00026FD7"/>
    <w:rsid w:val="00030AEF"/>
    <w:rsid w:val="00032BBB"/>
    <w:rsid w:val="00033676"/>
    <w:rsid w:val="00040249"/>
    <w:rsid w:val="000411DB"/>
    <w:rsid w:val="00042376"/>
    <w:rsid w:val="000452D9"/>
    <w:rsid w:val="00046714"/>
    <w:rsid w:val="000513FF"/>
    <w:rsid w:val="00056020"/>
    <w:rsid w:val="000565A3"/>
    <w:rsid w:val="0006100F"/>
    <w:rsid w:val="00061A31"/>
    <w:rsid w:val="00061DA1"/>
    <w:rsid w:val="00065222"/>
    <w:rsid w:val="000665C4"/>
    <w:rsid w:val="00075CE4"/>
    <w:rsid w:val="00076B22"/>
    <w:rsid w:val="00081A43"/>
    <w:rsid w:val="000823DA"/>
    <w:rsid w:val="00083B03"/>
    <w:rsid w:val="000952EA"/>
    <w:rsid w:val="00095F42"/>
    <w:rsid w:val="000A6DD8"/>
    <w:rsid w:val="000A7B40"/>
    <w:rsid w:val="000B1974"/>
    <w:rsid w:val="000B3FD5"/>
    <w:rsid w:val="000B441B"/>
    <w:rsid w:val="000B544D"/>
    <w:rsid w:val="000B640D"/>
    <w:rsid w:val="000C11F2"/>
    <w:rsid w:val="000C3379"/>
    <w:rsid w:val="000C35E4"/>
    <w:rsid w:val="000C38EE"/>
    <w:rsid w:val="000C3EFD"/>
    <w:rsid w:val="000C46C9"/>
    <w:rsid w:val="000C4BBE"/>
    <w:rsid w:val="000C529C"/>
    <w:rsid w:val="000C6215"/>
    <w:rsid w:val="000C7504"/>
    <w:rsid w:val="000D21CC"/>
    <w:rsid w:val="000D2706"/>
    <w:rsid w:val="000D3696"/>
    <w:rsid w:val="000D47A8"/>
    <w:rsid w:val="000D57AE"/>
    <w:rsid w:val="000D62F4"/>
    <w:rsid w:val="000D6863"/>
    <w:rsid w:val="000E1919"/>
    <w:rsid w:val="000E59AD"/>
    <w:rsid w:val="000E7A7C"/>
    <w:rsid w:val="000F07C1"/>
    <w:rsid w:val="000F15F6"/>
    <w:rsid w:val="000F2C24"/>
    <w:rsid w:val="000F3253"/>
    <w:rsid w:val="000F58E0"/>
    <w:rsid w:val="000F6329"/>
    <w:rsid w:val="000F7AE3"/>
    <w:rsid w:val="00103758"/>
    <w:rsid w:val="00110E5C"/>
    <w:rsid w:val="00113A80"/>
    <w:rsid w:val="00116787"/>
    <w:rsid w:val="00121E5A"/>
    <w:rsid w:val="00122E67"/>
    <w:rsid w:val="00125341"/>
    <w:rsid w:val="00130D2E"/>
    <w:rsid w:val="00130F75"/>
    <w:rsid w:val="001317C6"/>
    <w:rsid w:val="00132A4E"/>
    <w:rsid w:val="00134C18"/>
    <w:rsid w:val="0013510D"/>
    <w:rsid w:val="00135444"/>
    <w:rsid w:val="001370D8"/>
    <w:rsid w:val="00140123"/>
    <w:rsid w:val="001403DB"/>
    <w:rsid w:val="00140472"/>
    <w:rsid w:val="00140A33"/>
    <w:rsid w:val="001421FA"/>
    <w:rsid w:val="0014748C"/>
    <w:rsid w:val="00147FA2"/>
    <w:rsid w:val="0015698D"/>
    <w:rsid w:val="00160CB9"/>
    <w:rsid w:val="001615B7"/>
    <w:rsid w:val="001622CE"/>
    <w:rsid w:val="001633C3"/>
    <w:rsid w:val="00166C97"/>
    <w:rsid w:val="00166D58"/>
    <w:rsid w:val="00170FEF"/>
    <w:rsid w:val="00171EED"/>
    <w:rsid w:val="001724D1"/>
    <w:rsid w:val="00173490"/>
    <w:rsid w:val="0017458D"/>
    <w:rsid w:val="00176615"/>
    <w:rsid w:val="00177175"/>
    <w:rsid w:val="001807F3"/>
    <w:rsid w:val="00180F19"/>
    <w:rsid w:val="001812EC"/>
    <w:rsid w:val="00183801"/>
    <w:rsid w:val="00184141"/>
    <w:rsid w:val="00186ED1"/>
    <w:rsid w:val="00187D81"/>
    <w:rsid w:val="00194E0F"/>
    <w:rsid w:val="00195100"/>
    <w:rsid w:val="001A06EC"/>
    <w:rsid w:val="001A491F"/>
    <w:rsid w:val="001A7723"/>
    <w:rsid w:val="001B1729"/>
    <w:rsid w:val="001B3AD3"/>
    <w:rsid w:val="001B6CE6"/>
    <w:rsid w:val="001C3520"/>
    <w:rsid w:val="001C3693"/>
    <w:rsid w:val="001C46ED"/>
    <w:rsid w:val="001C4BA8"/>
    <w:rsid w:val="001C6F2B"/>
    <w:rsid w:val="001C7C67"/>
    <w:rsid w:val="001D0511"/>
    <w:rsid w:val="001D0930"/>
    <w:rsid w:val="001D0FC6"/>
    <w:rsid w:val="001E34D4"/>
    <w:rsid w:val="001E3FDA"/>
    <w:rsid w:val="001E4A4C"/>
    <w:rsid w:val="001E5F0D"/>
    <w:rsid w:val="001E763C"/>
    <w:rsid w:val="001E76C1"/>
    <w:rsid w:val="001F2A6D"/>
    <w:rsid w:val="001F59F9"/>
    <w:rsid w:val="001F6E8F"/>
    <w:rsid w:val="002018FC"/>
    <w:rsid w:val="00201C3A"/>
    <w:rsid w:val="00202F5D"/>
    <w:rsid w:val="00205F7D"/>
    <w:rsid w:val="00207B91"/>
    <w:rsid w:val="00211113"/>
    <w:rsid w:val="0021116A"/>
    <w:rsid w:val="00211305"/>
    <w:rsid w:val="00211434"/>
    <w:rsid w:val="00211E52"/>
    <w:rsid w:val="00215DBF"/>
    <w:rsid w:val="0021683D"/>
    <w:rsid w:val="00216BA7"/>
    <w:rsid w:val="0021729C"/>
    <w:rsid w:val="002218EA"/>
    <w:rsid w:val="00222F76"/>
    <w:rsid w:val="0022633A"/>
    <w:rsid w:val="00226CD9"/>
    <w:rsid w:val="0023135F"/>
    <w:rsid w:val="00236233"/>
    <w:rsid w:val="00236868"/>
    <w:rsid w:val="0023707D"/>
    <w:rsid w:val="0024078E"/>
    <w:rsid w:val="00240A88"/>
    <w:rsid w:val="0025225C"/>
    <w:rsid w:val="00253675"/>
    <w:rsid w:val="00254C4C"/>
    <w:rsid w:val="00254F07"/>
    <w:rsid w:val="0025561A"/>
    <w:rsid w:val="00262CF4"/>
    <w:rsid w:val="00264E38"/>
    <w:rsid w:val="0026621B"/>
    <w:rsid w:val="00270B6A"/>
    <w:rsid w:val="00277D13"/>
    <w:rsid w:val="002803EB"/>
    <w:rsid w:val="0028129B"/>
    <w:rsid w:val="002824B1"/>
    <w:rsid w:val="00282D84"/>
    <w:rsid w:val="002849B7"/>
    <w:rsid w:val="0029036C"/>
    <w:rsid w:val="002905CA"/>
    <w:rsid w:val="00290976"/>
    <w:rsid w:val="0029217A"/>
    <w:rsid w:val="00292E90"/>
    <w:rsid w:val="00293951"/>
    <w:rsid w:val="002A5137"/>
    <w:rsid w:val="002B493A"/>
    <w:rsid w:val="002B4C57"/>
    <w:rsid w:val="002B5F5F"/>
    <w:rsid w:val="002B687F"/>
    <w:rsid w:val="002B6912"/>
    <w:rsid w:val="002B7CA1"/>
    <w:rsid w:val="002C1927"/>
    <w:rsid w:val="002C2BE0"/>
    <w:rsid w:val="002C3417"/>
    <w:rsid w:val="002C42D8"/>
    <w:rsid w:val="002C4FB2"/>
    <w:rsid w:val="002D0022"/>
    <w:rsid w:val="002D0617"/>
    <w:rsid w:val="002D07FA"/>
    <w:rsid w:val="002D265A"/>
    <w:rsid w:val="002D5E0A"/>
    <w:rsid w:val="002D6177"/>
    <w:rsid w:val="002D66D3"/>
    <w:rsid w:val="002D6FDD"/>
    <w:rsid w:val="002E0B62"/>
    <w:rsid w:val="002F2139"/>
    <w:rsid w:val="002F3833"/>
    <w:rsid w:val="002F3EB5"/>
    <w:rsid w:val="002F51F2"/>
    <w:rsid w:val="002F7F01"/>
    <w:rsid w:val="00301D01"/>
    <w:rsid w:val="003069CF"/>
    <w:rsid w:val="00310EAD"/>
    <w:rsid w:val="003124C3"/>
    <w:rsid w:val="00313151"/>
    <w:rsid w:val="00313410"/>
    <w:rsid w:val="003137F6"/>
    <w:rsid w:val="0031620C"/>
    <w:rsid w:val="003171BE"/>
    <w:rsid w:val="00320B3D"/>
    <w:rsid w:val="00321010"/>
    <w:rsid w:val="00322625"/>
    <w:rsid w:val="00326375"/>
    <w:rsid w:val="00326583"/>
    <w:rsid w:val="00333E5E"/>
    <w:rsid w:val="003340C7"/>
    <w:rsid w:val="003346C6"/>
    <w:rsid w:val="00342664"/>
    <w:rsid w:val="00342B74"/>
    <w:rsid w:val="003509E2"/>
    <w:rsid w:val="00350C8D"/>
    <w:rsid w:val="00351861"/>
    <w:rsid w:val="00353106"/>
    <w:rsid w:val="00355595"/>
    <w:rsid w:val="003558FE"/>
    <w:rsid w:val="0035596A"/>
    <w:rsid w:val="00364B27"/>
    <w:rsid w:val="00364E60"/>
    <w:rsid w:val="00373E00"/>
    <w:rsid w:val="00374A5A"/>
    <w:rsid w:val="0037513C"/>
    <w:rsid w:val="00376A79"/>
    <w:rsid w:val="00377364"/>
    <w:rsid w:val="003810F3"/>
    <w:rsid w:val="00381C1D"/>
    <w:rsid w:val="003851BE"/>
    <w:rsid w:val="00385489"/>
    <w:rsid w:val="00385C2E"/>
    <w:rsid w:val="00386083"/>
    <w:rsid w:val="00386C8E"/>
    <w:rsid w:val="003910C4"/>
    <w:rsid w:val="003922FE"/>
    <w:rsid w:val="003924A3"/>
    <w:rsid w:val="0039316D"/>
    <w:rsid w:val="00395DEC"/>
    <w:rsid w:val="00396742"/>
    <w:rsid w:val="003A37AD"/>
    <w:rsid w:val="003A4383"/>
    <w:rsid w:val="003B0F54"/>
    <w:rsid w:val="003B262A"/>
    <w:rsid w:val="003B2EB0"/>
    <w:rsid w:val="003B430A"/>
    <w:rsid w:val="003B5891"/>
    <w:rsid w:val="003B7359"/>
    <w:rsid w:val="003C37B1"/>
    <w:rsid w:val="003D0952"/>
    <w:rsid w:val="003D0C62"/>
    <w:rsid w:val="003D17CF"/>
    <w:rsid w:val="003D66EC"/>
    <w:rsid w:val="003D7C87"/>
    <w:rsid w:val="003E0537"/>
    <w:rsid w:val="003E06AC"/>
    <w:rsid w:val="003E0A65"/>
    <w:rsid w:val="003E374A"/>
    <w:rsid w:val="003E38B6"/>
    <w:rsid w:val="003E4478"/>
    <w:rsid w:val="003E4839"/>
    <w:rsid w:val="003E766D"/>
    <w:rsid w:val="003F17F3"/>
    <w:rsid w:val="003F32D4"/>
    <w:rsid w:val="003F38B5"/>
    <w:rsid w:val="003F68A0"/>
    <w:rsid w:val="003F73D9"/>
    <w:rsid w:val="00404716"/>
    <w:rsid w:val="0040488D"/>
    <w:rsid w:val="0040625F"/>
    <w:rsid w:val="00412783"/>
    <w:rsid w:val="00421F3F"/>
    <w:rsid w:val="004224FB"/>
    <w:rsid w:val="00423192"/>
    <w:rsid w:val="00425973"/>
    <w:rsid w:val="00430902"/>
    <w:rsid w:val="00433EE8"/>
    <w:rsid w:val="0043629C"/>
    <w:rsid w:val="00436451"/>
    <w:rsid w:val="004412E1"/>
    <w:rsid w:val="004432AD"/>
    <w:rsid w:val="00443E0F"/>
    <w:rsid w:val="004447DD"/>
    <w:rsid w:val="004451EF"/>
    <w:rsid w:val="00447958"/>
    <w:rsid w:val="004522D7"/>
    <w:rsid w:val="0045290D"/>
    <w:rsid w:val="004533A7"/>
    <w:rsid w:val="00456B6E"/>
    <w:rsid w:val="0045726B"/>
    <w:rsid w:val="00460823"/>
    <w:rsid w:val="004647FE"/>
    <w:rsid w:val="00465148"/>
    <w:rsid w:val="004657E2"/>
    <w:rsid w:val="00465A18"/>
    <w:rsid w:val="0046637A"/>
    <w:rsid w:val="00466CA9"/>
    <w:rsid w:val="00477C80"/>
    <w:rsid w:val="00483D5C"/>
    <w:rsid w:val="00483F74"/>
    <w:rsid w:val="00485A4A"/>
    <w:rsid w:val="00485B44"/>
    <w:rsid w:val="004870CB"/>
    <w:rsid w:val="00490D39"/>
    <w:rsid w:val="0049320C"/>
    <w:rsid w:val="00493E55"/>
    <w:rsid w:val="004950BD"/>
    <w:rsid w:val="00496999"/>
    <w:rsid w:val="00497ADD"/>
    <w:rsid w:val="004A0942"/>
    <w:rsid w:val="004A0D87"/>
    <w:rsid w:val="004A1A5E"/>
    <w:rsid w:val="004A2554"/>
    <w:rsid w:val="004A331C"/>
    <w:rsid w:val="004A4570"/>
    <w:rsid w:val="004A567F"/>
    <w:rsid w:val="004A651D"/>
    <w:rsid w:val="004A6FF4"/>
    <w:rsid w:val="004B0889"/>
    <w:rsid w:val="004B748D"/>
    <w:rsid w:val="004B7AE8"/>
    <w:rsid w:val="004B7C07"/>
    <w:rsid w:val="004C2049"/>
    <w:rsid w:val="004C2524"/>
    <w:rsid w:val="004C4D7E"/>
    <w:rsid w:val="004C6111"/>
    <w:rsid w:val="004D25D8"/>
    <w:rsid w:val="004D443F"/>
    <w:rsid w:val="004D4E63"/>
    <w:rsid w:val="004D4F42"/>
    <w:rsid w:val="004D6A3F"/>
    <w:rsid w:val="004E0836"/>
    <w:rsid w:val="004E1C62"/>
    <w:rsid w:val="004E6B4A"/>
    <w:rsid w:val="004E772F"/>
    <w:rsid w:val="004F0154"/>
    <w:rsid w:val="004F0DCA"/>
    <w:rsid w:val="004F1041"/>
    <w:rsid w:val="004F1EE7"/>
    <w:rsid w:val="004F3091"/>
    <w:rsid w:val="00501391"/>
    <w:rsid w:val="00501E01"/>
    <w:rsid w:val="00504F19"/>
    <w:rsid w:val="00506D99"/>
    <w:rsid w:val="00512402"/>
    <w:rsid w:val="00515A98"/>
    <w:rsid w:val="00516FB8"/>
    <w:rsid w:val="00517E91"/>
    <w:rsid w:val="005240A6"/>
    <w:rsid w:val="00524702"/>
    <w:rsid w:val="00524FAC"/>
    <w:rsid w:val="00525662"/>
    <w:rsid w:val="00527E63"/>
    <w:rsid w:val="00535FE6"/>
    <w:rsid w:val="00542CE7"/>
    <w:rsid w:val="005459AD"/>
    <w:rsid w:val="00550B90"/>
    <w:rsid w:val="00557FB4"/>
    <w:rsid w:val="00562681"/>
    <w:rsid w:val="0056692B"/>
    <w:rsid w:val="00570851"/>
    <w:rsid w:val="0057118A"/>
    <w:rsid w:val="00572296"/>
    <w:rsid w:val="00572E3E"/>
    <w:rsid w:val="00573A06"/>
    <w:rsid w:val="00576E4D"/>
    <w:rsid w:val="0058157E"/>
    <w:rsid w:val="00581D48"/>
    <w:rsid w:val="00582254"/>
    <w:rsid w:val="00583869"/>
    <w:rsid w:val="00584FF6"/>
    <w:rsid w:val="005854EA"/>
    <w:rsid w:val="0058585D"/>
    <w:rsid w:val="0058669F"/>
    <w:rsid w:val="00587EAC"/>
    <w:rsid w:val="005930E9"/>
    <w:rsid w:val="005933D0"/>
    <w:rsid w:val="00594887"/>
    <w:rsid w:val="00595A8E"/>
    <w:rsid w:val="005A6F34"/>
    <w:rsid w:val="005B32C8"/>
    <w:rsid w:val="005B4D5B"/>
    <w:rsid w:val="005B624F"/>
    <w:rsid w:val="005B6A71"/>
    <w:rsid w:val="005C44D8"/>
    <w:rsid w:val="005C44E8"/>
    <w:rsid w:val="005C4B6E"/>
    <w:rsid w:val="005C65E8"/>
    <w:rsid w:val="005D14EE"/>
    <w:rsid w:val="005D1733"/>
    <w:rsid w:val="005D2279"/>
    <w:rsid w:val="005D4C20"/>
    <w:rsid w:val="005D4D27"/>
    <w:rsid w:val="005E1286"/>
    <w:rsid w:val="005E287D"/>
    <w:rsid w:val="005E4013"/>
    <w:rsid w:val="005E4941"/>
    <w:rsid w:val="005E771E"/>
    <w:rsid w:val="005F0CE2"/>
    <w:rsid w:val="005F0DA8"/>
    <w:rsid w:val="005F3C76"/>
    <w:rsid w:val="005F4DA8"/>
    <w:rsid w:val="005F4F5A"/>
    <w:rsid w:val="005F6A82"/>
    <w:rsid w:val="005F7CD7"/>
    <w:rsid w:val="00600870"/>
    <w:rsid w:val="006018A3"/>
    <w:rsid w:val="006128BC"/>
    <w:rsid w:val="006135D6"/>
    <w:rsid w:val="006143A6"/>
    <w:rsid w:val="00620A07"/>
    <w:rsid w:val="00621F2D"/>
    <w:rsid w:val="00623EB3"/>
    <w:rsid w:val="006242AF"/>
    <w:rsid w:val="00626BA1"/>
    <w:rsid w:val="006276CE"/>
    <w:rsid w:val="00627E99"/>
    <w:rsid w:val="00634338"/>
    <w:rsid w:val="00634A4C"/>
    <w:rsid w:val="006360D9"/>
    <w:rsid w:val="00641AC9"/>
    <w:rsid w:val="0064324A"/>
    <w:rsid w:val="00643A95"/>
    <w:rsid w:val="00644BF0"/>
    <w:rsid w:val="00644CF7"/>
    <w:rsid w:val="00644E35"/>
    <w:rsid w:val="00646DDD"/>
    <w:rsid w:val="006474F6"/>
    <w:rsid w:val="00651C8E"/>
    <w:rsid w:val="0065242F"/>
    <w:rsid w:val="00654AFB"/>
    <w:rsid w:val="00655CB9"/>
    <w:rsid w:val="006574CA"/>
    <w:rsid w:val="0065760E"/>
    <w:rsid w:val="006651C3"/>
    <w:rsid w:val="00666C6F"/>
    <w:rsid w:val="00667739"/>
    <w:rsid w:val="00667801"/>
    <w:rsid w:val="00671EB9"/>
    <w:rsid w:val="00672507"/>
    <w:rsid w:val="00672536"/>
    <w:rsid w:val="00673170"/>
    <w:rsid w:val="0067613A"/>
    <w:rsid w:val="006766DF"/>
    <w:rsid w:val="00676723"/>
    <w:rsid w:val="006771DF"/>
    <w:rsid w:val="00677C98"/>
    <w:rsid w:val="00677F36"/>
    <w:rsid w:val="00680761"/>
    <w:rsid w:val="00681AAF"/>
    <w:rsid w:val="00681EFD"/>
    <w:rsid w:val="00685A32"/>
    <w:rsid w:val="00691361"/>
    <w:rsid w:val="0069183F"/>
    <w:rsid w:val="006955D0"/>
    <w:rsid w:val="00695D18"/>
    <w:rsid w:val="00696B6A"/>
    <w:rsid w:val="006A09B6"/>
    <w:rsid w:val="006A0EB2"/>
    <w:rsid w:val="006A15E1"/>
    <w:rsid w:val="006A2CE1"/>
    <w:rsid w:val="006A3D65"/>
    <w:rsid w:val="006A489B"/>
    <w:rsid w:val="006A68E4"/>
    <w:rsid w:val="006A6E7F"/>
    <w:rsid w:val="006B6B3F"/>
    <w:rsid w:val="006C60D9"/>
    <w:rsid w:val="006C7F57"/>
    <w:rsid w:val="006D0084"/>
    <w:rsid w:val="006D37E8"/>
    <w:rsid w:val="006D5DBF"/>
    <w:rsid w:val="006D7245"/>
    <w:rsid w:val="006E0E37"/>
    <w:rsid w:val="006E1B4A"/>
    <w:rsid w:val="006E2550"/>
    <w:rsid w:val="006E25C7"/>
    <w:rsid w:val="006F1C70"/>
    <w:rsid w:val="006F3F95"/>
    <w:rsid w:val="006F43AB"/>
    <w:rsid w:val="006F4FDC"/>
    <w:rsid w:val="006F6EFF"/>
    <w:rsid w:val="00703FEC"/>
    <w:rsid w:val="0070671A"/>
    <w:rsid w:val="00711746"/>
    <w:rsid w:val="00714A52"/>
    <w:rsid w:val="0071679C"/>
    <w:rsid w:val="007173B8"/>
    <w:rsid w:val="00722243"/>
    <w:rsid w:val="00723065"/>
    <w:rsid w:val="00723745"/>
    <w:rsid w:val="00730971"/>
    <w:rsid w:val="00731AEC"/>
    <w:rsid w:val="00731EBF"/>
    <w:rsid w:val="00733495"/>
    <w:rsid w:val="00736A08"/>
    <w:rsid w:val="0074000B"/>
    <w:rsid w:val="00740EBB"/>
    <w:rsid w:val="00743FF0"/>
    <w:rsid w:val="00747CC8"/>
    <w:rsid w:val="007535CB"/>
    <w:rsid w:val="00753840"/>
    <w:rsid w:val="007542C6"/>
    <w:rsid w:val="0076125B"/>
    <w:rsid w:val="00761DD6"/>
    <w:rsid w:val="00763894"/>
    <w:rsid w:val="00764115"/>
    <w:rsid w:val="00764994"/>
    <w:rsid w:val="00764C2F"/>
    <w:rsid w:val="00766C65"/>
    <w:rsid w:val="0077163D"/>
    <w:rsid w:val="007716D4"/>
    <w:rsid w:val="007733D8"/>
    <w:rsid w:val="00776D5A"/>
    <w:rsid w:val="0078199C"/>
    <w:rsid w:val="00782135"/>
    <w:rsid w:val="0078371F"/>
    <w:rsid w:val="00784685"/>
    <w:rsid w:val="00785254"/>
    <w:rsid w:val="00796354"/>
    <w:rsid w:val="00796EF9"/>
    <w:rsid w:val="007A0BF1"/>
    <w:rsid w:val="007A0EAE"/>
    <w:rsid w:val="007A1FF2"/>
    <w:rsid w:val="007A3A74"/>
    <w:rsid w:val="007A6557"/>
    <w:rsid w:val="007B048B"/>
    <w:rsid w:val="007B0616"/>
    <w:rsid w:val="007B1944"/>
    <w:rsid w:val="007B22B6"/>
    <w:rsid w:val="007B5107"/>
    <w:rsid w:val="007C18E7"/>
    <w:rsid w:val="007C36E0"/>
    <w:rsid w:val="007C5CA7"/>
    <w:rsid w:val="007D0CA4"/>
    <w:rsid w:val="007D128E"/>
    <w:rsid w:val="007D17D0"/>
    <w:rsid w:val="007D6FE0"/>
    <w:rsid w:val="007D71A9"/>
    <w:rsid w:val="007D7BF1"/>
    <w:rsid w:val="007E0383"/>
    <w:rsid w:val="007E1168"/>
    <w:rsid w:val="007E3BA9"/>
    <w:rsid w:val="007F384A"/>
    <w:rsid w:val="007F62CD"/>
    <w:rsid w:val="00803079"/>
    <w:rsid w:val="008031EC"/>
    <w:rsid w:val="0080576F"/>
    <w:rsid w:val="00805E02"/>
    <w:rsid w:val="008068A5"/>
    <w:rsid w:val="00816537"/>
    <w:rsid w:val="0082193E"/>
    <w:rsid w:val="00823A20"/>
    <w:rsid w:val="008244DF"/>
    <w:rsid w:val="00824A5A"/>
    <w:rsid w:val="008273BA"/>
    <w:rsid w:val="00830A36"/>
    <w:rsid w:val="0083185D"/>
    <w:rsid w:val="00832BB6"/>
    <w:rsid w:val="00835FEF"/>
    <w:rsid w:val="008369A4"/>
    <w:rsid w:val="00843C7C"/>
    <w:rsid w:val="00843CD8"/>
    <w:rsid w:val="00845B90"/>
    <w:rsid w:val="00846DED"/>
    <w:rsid w:val="008472C0"/>
    <w:rsid w:val="00851D34"/>
    <w:rsid w:val="0085229E"/>
    <w:rsid w:val="008551BB"/>
    <w:rsid w:val="00855B5E"/>
    <w:rsid w:val="00864203"/>
    <w:rsid w:val="00872DC2"/>
    <w:rsid w:val="00873753"/>
    <w:rsid w:val="008742E1"/>
    <w:rsid w:val="008744FE"/>
    <w:rsid w:val="0088088A"/>
    <w:rsid w:val="0088202A"/>
    <w:rsid w:val="008850D9"/>
    <w:rsid w:val="008859D7"/>
    <w:rsid w:val="00885A8F"/>
    <w:rsid w:val="00887F5C"/>
    <w:rsid w:val="00893623"/>
    <w:rsid w:val="00895821"/>
    <w:rsid w:val="008A16A8"/>
    <w:rsid w:val="008A460F"/>
    <w:rsid w:val="008A5A3A"/>
    <w:rsid w:val="008A7B33"/>
    <w:rsid w:val="008B2E09"/>
    <w:rsid w:val="008C1676"/>
    <w:rsid w:val="008C2BFF"/>
    <w:rsid w:val="008C4AFE"/>
    <w:rsid w:val="008C5C78"/>
    <w:rsid w:val="008D0E12"/>
    <w:rsid w:val="008D2C89"/>
    <w:rsid w:val="008D37E9"/>
    <w:rsid w:val="008D44D2"/>
    <w:rsid w:val="008D62D3"/>
    <w:rsid w:val="008E0395"/>
    <w:rsid w:val="008E0656"/>
    <w:rsid w:val="008E06BC"/>
    <w:rsid w:val="008E2C74"/>
    <w:rsid w:val="008E2C85"/>
    <w:rsid w:val="008E4EA3"/>
    <w:rsid w:val="008F189C"/>
    <w:rsid w:val="008F315C"/>
    <w:rsid w:val="008F317A"/>
    <w:rsid w:val="008F6E8B"/>
    <w:rsid w:val="008F7479"/>
    <w:rsid w:val="008F7E59"/>
    <w:rsid w:val="00901C63"/>
    <w:rsid w:val="00902196"/>
    <w:rsid w:val="0090262A"/>
    <w:rsid w:val="009050D5"/>
    <w:rsid w:val="00907047"/>
    <w:rsid w:val="00907EEA"/>
    <w:rsid w:val="00912C72"/>
    <w:rsid w:val="00913CB9"/>
    <w:rsid w:val="00915315"/>
    <w:rsid w:val="009170CA"/>
    <w:rsid w:val="0091792C"/>
    <w:rsid w:val="00917DD6"/>
    <w:rsid w:val="00920B18"/>
    <w:rsid w:val="009220A4"/>
    <w:rsid w:val="00923032"/>
    <w:rsid w:val="009240EA"/>
    <w:rsid w:val="00924903"/>
    <w:rsid w:val="009265C3"/>
    <w:rsid w:val="00926BC4"/>
    <w:rsid w:val="00926D40"/>
    <w:rsid w:val="00927A5D"/>
    <w:rsid w:val="00930C9F"/>
    <w:rsid w:val="00931607"/>
    <w:rsid w:val="00931DA1"/>
    <w:rsid w:val="00934175"/>
    <w:rsid w:val="00935B52"/>
    <w:rsid w:val="009415EC"/>
    <w:rsid w:val="009436B9"/>
    <w:rsid w:val="009440C5"/>
    <w:rsid w:val="009442D2"/>
    <w:rsid w:val="00945816"/>
    <w:rsid w:val="00947AE7"/>
    <w:rsid w:val="00947FE7"/>
    <w:rsid w:val="009508DB"/>
    <w:rsid w:val="00950BC2"/>
    <w:rsid w:val="00953A61"/>
    <w:rsid w:val="00953E3B"/>
    <w:rsid w:val="00953F95"/>
    <w:rsid w:val="00957A7C"/>
    <w:rsid w:val="0096166D"/>
    <w:rsid w:val="009618B6"/>
    <w:rsid w:val="00963CC6"/>
    <w:rsid w:val="00964323"/>
    <w:rsid w:val="00973947"/>
    <w:rsid w:val="0097517D"/>
    <w:rsid w:val="00977352"/>
    <w:rsid w:val="00981081"/>
    <w:rsid w:val="009828BC"/>
    <w:rsid w:val="00982A7D"/>
    <w:rsid w:val="00987209"/>
    <w:rsid w:val="00991159"/>
    <w:rsid w:val="00992A2B"/>
    <w:rsid w:val="009948D8"/>
    <w:rsid w:val="0099586E"/>
    <w:rsid w:val="0099587C"/>
    <w:rsid w:val="00997423"/>
    <w:rsid w:val="009A3733"/>
    <w:rsid w:val="009A5548"/>
    <w:rsid w:val="009A575C"/>
    <w:rsid w:val="009A5C5E"/>
    <w:rsid w:val="009A5DE3"/>
    <w:rsid w:val="009A7690"/>
    <w:rsid w:val="009B1325"/>
    <w:rsid w:val="009B1A1B"/>
    <w:rsid w:val="009B1E0D"/>
    <w:rsid w:val="009B2EB8"/>
    <w:rsid w:val="009B4649"/>
    <w:rsid w:val="009B6DD7"/>
    <w:rsid w:val="009B7C43"/>
    <w:rsid w:val="009C0604"/>
    <w:rsid w:val="009C0636"/>
    <w:rsid w:val="009C2E9F"/>
    <w:rsid w:val="009C3A50"/>
    <w:rsid w:val="009C7060"/>
    <w:rsid w:val="009D155D"/>
    <w:rsid w:val="009D1D09"/>
    <w:rsid w:val="009D2762"/>
    <w:rsid w:val="009D6BF0"/>
    <w:rsid w:val="009D7034"/>
    <w:rsid w:val="009E00C8"/>
    <w:rsid w:val="009E14A0"/>
    <w:rsid w:val="009E47BE"/>
    <w:rsid w:val="009F0C40"/>
    <w:rsid w:val="009F1D10"/>
    <w:rsid w:val="009F3E88"/>
    <w:rsid w:val="009F4BA5"/>
    <w:rsid w:val="009F575C"/>
    <w:rsid w:val="009F6087"/>
    <w:rsid w:val="00A00C2D"/>
    <w:rsid w:val="00A10332"/>
    <w:rsid w:val="00A10434"/>
    <w:rsid w:val="00A13242"/>
    <w:rsid w:val="00A14E35"/>
    <w:rsid w:val="00A14F9B"/>
    <w:rsid w:val="00A166C9"/>
    <w:rsid w:val="00A20F9E"/>
    <w:rsid w:val="00A25419"/>
    <w:rsid w:val="00A30EE3"/>
    <w:rsid w:val="00A313E0"/>
    <w:rsid w:val="00A33B84"/>
    <w:rsid w:val="00A3731B"/>
    <w:rsid w:val="00A41EA1"/>
    <w:rsid w:val="00A44FBA"/>
    <w:rsid w:val="00A451E2"/>
    <w:rsid w:val="00A476D5"/>
    <w:rsid w:val="00A50D3D"/>
    <w:rsid w:val="00A52CAC"/>
    <w:rsid w:val="00A55223"/>
    <w:rsid w:val="00A56A06"/>
    <w:rsid w:val="00A578F6"/>
    <w:rsid w:val="00A57F9E"/>
    <w:rsid w:val="00A61C7D"/>
    <w:rsid w:val="00A643BA"/>
    <w:rsid w:val="00A707AC"/>
    <w:rsid w:val="00A72BAE"/>
    <w:rsid w:val="00A736A2"/>
    <w:rsid w:val="00A73AC9"/>
    <w:rsid w:val="00A73ECE"/>
    <w:rsid w:val="00A73F99"/>
    <w:rsid w:val="00A7669A"/>
    <w:rsid w:val="00A805B4"/>
    <w:rsid w:val="00A82EA9"/>
    <w:rsid w:val="00A837C1"/>
    <w:rsid w:val="00A839E6"/>
    <w:rsid w:val="00A873C9"/>
    <w:rsid w:val="00A92D22"/>
    <w:rsid w:val="00A936BA"/>
    <w:rsid w:val="00A93799"/>
    <w:rsid w:val="00A94B91"/>
    <w:rsid w:val="00A9650D"/>
    <w:rsid w:val="00AA0116"/>
    <w:rsid w:val="00AA10EF"/>
    <w:rsid w:val="00AA2F07"/>
    <w:rsid w:val="00AA44D8"/>
    <w:rsid w:val="00AB0246"/>
    <w:rsid w:val="00AB0B7B"/>
    <w:rsid w:val="00AB46E2"/>
    <w:rsid w:val="00AB5B5F"/>
    <w:rsid w:val="00AB5CFC"/>
    <w:rsid w:val="00AC095A"/>
    <w:rsid w:val="00AC1174"/>
    <w:rsid w:val="00AC34C0"/>
    <w:rsid w:val="00AC7A9E"/>
    <w:rsid w:val="00AD00E4"/>
    <w:rsid w:val="00AD02A4"/>
    <w:rsid w:val="00AD1BBE"/>
    <w:rsid w:val="00AD316C"/>
    <w:rsid w:val="00AE0D2E"/>
    <w:rsid w:val="00AE2DFD"/>
    <w:rsid w:val="00AE39C4"/>
    <w:rsid w:val="00AE7A0B"/>
    <w:rsid w:val="00AF22C1"/>
    <w:rsid w:val="00AF33CA"/>
    <w:rsid w:val="00AF516B"/>
    <w:rsid w:val="00AF6E42"/>
    <w:rsid w:val="00B0483B"/>
    <w:rsid w:val="00B066A5"/>
    <w:rsid w:val="00B06830"/>
    <w:rsid w:val="00B120BF"/>
    <w:rsid w:val="00B13B37"/>
    <w:rsid w:val="00B14276"/>
    <w:rsid w:val="00B150BB"/>
    <w:rsid w:val="00B15231"/>
    <w:rsid w:val="00B15F99"/>
    <w:rsid w:val="00B21C3C"/>
    <w:rsid w:val="00B23354"/>
    <w:rsid w:val="00B2377C"/>
    <w:rsid w:val="00B24720"/>
    <w:rsid w:val="00B25339"/>
    <w:rsid w:val="00B26EDF"/>
    <w:rsid w:val="00B30EE4"/>
    <w:rsid w:val="00B32660"/>
    <w:rsid w:val="00B342EE"/>
    <w:rsid w:val="00B34C08"/>
    <w:rsid w:val="00B36E87"/>
    <w:rsid w:val="00B41227"/>
    <w:rsid w:val="00B45FA7"/>
    <w:rsid w:val="00B464A6"/>
    <w:rsid w:val="00B517A6"/>
    <w:rsid w:val="00B51870"/>
    <w:rsid w:val="00B52505"/>
    <w:rsid w:val="00B5265B"/>
    <w:rsid w:val="00B568BB"/>
    <w:rsid w:val="00B57A32"/>
    <w:rsid w:val="00B61378"/>
    <w:rsid w:val="00B61B0A"/>
    <w:rsid w:val="00B62392"/>
    <w:rsid w:val="00B66208"/>
    <w:rsid w:val="00B66461"/>
    <w:rsid w:val="00B67AEE"/>
    <w:rsid w:val="00B728AA"/>
    <w:rsid w:val="00B72F5F"/>
    <w:rsid w:val="00B759EA"/>
    <w:rsid w:val="00B8197C"/>
    <w:rsid w:val="00B825A3"/>
    <w:rsid w:val="00B82A76"/>
    <w:rsid w:val="00B847CC"/>
    <w:rsid w:val="00B84B84"/>
    <w:rsid w:val="00B85F2E"/>
    <w:rsid w:val="00B86110"/>
    <w:rsid w:val="00B91C0C"/>
    <w:rsid w:val="00B929C0"/>
    <w:rsid w:val="00B92AF6"/>
    <w:rsid w:val="00B92C66"/>
    <w:rsid w:val="00B965BD"/>
    <w:rsid w:val="00BA4894"/>
    <w:rsid w:val="00BA4DB7"/>
    <w:rsid w:val="00BA7892"/>
    <w:rsid w:val="00BB06A6"/>
    <w:rsid w:val="00BB1EAA"/>
    <w:rsid w:val="00BB7905"/>
    <w:rsid w:val="00BB7B4D"/>
    <w:rsid w:val="00BC311B"/>
    <w:rsid w:val="00BC51F9"/>
    <w:rsid w:val="00BC6201"/>
    <w:rsid w:val="00BC7799"/>
    <w:rsid w:val="00BD08BA"/>
    <w:rsid w:val="00BD141A"/>
    <w:rsid w:val="00BD2252"/>
    <w:rsid w:val="00BD5179"/>
    <w:rsid w:val="00BD5540"/>
    <w:rsid w:val="00BE1A8E"/>
    <w:rsid w:val="00BE1B67"/>
    <w:rsid w:val="00BF1677"/>
    <w:rsid w:val="00C05297"/>
    <w:rsid w:val="00C06886"/>
    <w:rsid w:val="00C10810"/>
    <w:rsid w:val="00C1547F"/>
    <w:rsid w:val="00C17CE8"/>
    <w:rsid w:val="00C215BF"/>
    <w:rsid w:val="00C21C99"/>
    <w:rsid w:val="00C231DA"/>
    <w:rsid w:val="00C24952"/>
    <w:rsid w:val="00C25036"/>
    <w:rsid w:val="00C26AA3"/>
    <w:rsid w:val="00C31054"/>
    <w:rsid w:val="00C313EA"/>
    <w:rsid w:val="00C34A27"/>
    <w:rsid w:val="00C34AF9"/>
    <w:rsid w:val="00C356B0"/>
    <w:rsid w:val="00C365F8"/>
    <w:rsid w:val="00C42875"/>
    <w:rsid w:val="00C42E8B"/>
    <w:rsid w:val="00C441AC"/>
    <w:rsid w:val="00C4566F"/>
    <w:rsid w:val="00C45CC7"/>
    <w:rsid w:val="00C559EA"/>
    <w:rsid w:val="00C6252D"/>
    <w:rsid w:val="00C62538"/>
    <w:rsid w:val="00C65561"/>
    <w:rsid w:val="00C662CD"/>
    <w:rsid w:val="00C7071B"/>
    <w:rsid w:val="00C77AD6"/>
    <w:rsid w:val="00C77B07"/>
    <w:rsid w:val="00C77E27"/>
    <w:rsid w:val="00C802E6"/>
    <w:rsid w:val="00C82259"/>
    <w:rsid w:val="00C83071"/>
    <w:rsid w:val="00C839E3"/>
    <w:rsid w:val="00C87BA6"/>
    <w:rsid w:val="00C919F5"/>
    <w:rsid w:val="00C91ACF"/>
    <w:rsid w:val="00C92421"/>
    <w:rsid w:val="00C94372"/>
    <w:rsid w:val="00C95CDD"/>
    <w:rsid w:val="00C964E7"/>
    <w:rsid w:val="00C97A2D"/>
    <w:rsid w:val="00CA49C1"/>
    <w:rsid w:val="00CA5179"/>
    <w:rsid w:val="00CA57E3"/>
    <w:rsid w:val="00CA706B"/>
    <w:rsid w:val="00CB052C"/>
    <w:rsid w:val="00CB3185"/>
    <w:rsid w:val="00CB7117"/>
    <w:rsid w:val="00CC36AE"/>
    <w:rsid w:val="00CC5E9F"/>
    <w:rsid w:val="00CC6185"/>
    <w:rsid w:val="00CC645E"/>
    <w:rsid w:val="00CC6CEF"/>
    <w:rsid w:val="00CD0628"/>
    <w:rsid w:val="00CD1306"/>
    <w:rsid w:val="00CD2034"/>
    <w:rsid w:val="00CD2BCB"/>
    <w:rsid w:val="00CD41D3"/>
    <w:rsid w:val="00CD53D5"/>
    <w:rsid w:val="00CD5726"/>
    <w:rsid w:val="00CD76D8"/>
    <w:rsid w:val="00CE2908"/>
    <w:rsid w:val="00CE2EC6"/>
    <w:rsid w:val="00CE30C9"/>
    <w:rsid w:val="00CE53C5"/>
    <w:rsid w:val="00CE5647"/>
    <w:rsid w:val="00CE58C1"/>
    <w:rsid w:val="00CE6FA3"/>
    <w:rsid w:val="00CF1E1B"/>
    <w:rsid w:val="00CF2FAC"/>
    <w:rsid w:val="00CF3CE5"/>
    <w:rsid w:val="00CF74BC"/>
    <w:rsid w:val="00D00E88"/>
    <w:rsid w:val="00D0380E"/>
    <w:rsid w:val="00D05E1B"/>
    <w:rsid w:val="00D06376"/>
    <w:rsid w:val="00D10ADA"/>
    <w:rsid w:val="00D10D44"/>
    <w:rsid w:val="00D1194F"/>
    <w:rsid w:val="00D12C22"/>
    <w:rsid w:val="00D132C7"/>
    <w:rsid w:val="00D14533"/>
    <w:rsid w:val="00D147CA"/>
    <w:rsid w:val="00D179E2"/>
    <w:rsid w:val="00D24BDC"/>
    <w:rsid w:val="00D25E5F"/>
    <w:rsid w:val="00D27331"/>
    <w:rsid w:val="00D4382E"/>
    <w:rsid w:val="00D4683E"/>
    <w:rsid w:val="00D473DB"/>
    <w:rsid w:val="00D479C2"/>
    <w:rsid w:val="00D47EF5"/>
    <w:rsid w:val="00D50268"/>
    <w:rsid w:val="00D50748"/>
    <w:rsid w:val="00D634A9"/>
    <w:rsid w:val="00D63B89"/>
    <w:rsid w:val="00D64240"/>
    <w:rsid w:val="00D6597D"/>
    <w:rsid w:val="00D67A1C"/>
    <w:rsid w:val="00D70C30"/>
    <w:rsid w:val="00D717C6"/>
    <w:rsid w:val="00D73476"/>
    <w:rsid w:val="00D8016E"/>
    <w:rsid w:val="00D8420A"/>
    <w:rsid w:val="00D858CF"/>
    <w:rsid w:val="00D86C0E"/>
    <w:rsid w:val="00D91AA4"/>
    <w:rsid w:val="00D91CF7"/>
    <w:rsid w:val="00D94231"/>
    <w:rsid w:val="00D96BAA"/>
    <w:rsid w:val="00D979DD"/>
    <w:rsid w:val="00DA1130"/>
    <w:rsid w:val="00DA147F"/>
    <w:rsid w:val="00DA67A2"/>
    <w:rsid w:val="00DB178B"/>
    <w:rsid w:val="00DB3F46"/>
    <w:rsid w:val="00DB4CB2"/>
    <w:rsid w:val="00DB569A"/>
    <w:rsid w:val="00DB6F8C"/>
    <w:rsid w:val="00DC0225"/>
    <w:rsid w:val="00DC0E38"/>
    <w:rsid w:val="00DC19FA"/>
    <w:rsid w:val="00DD17FA"/>
    <w:rsid w:val="00DD5958"/>
    <w:rsid w:val="00DD6780"/>
    <w:rsid w:val="00DD73DA"/>
    <w:rsid w:val="00DD75C6"/>
    <w:rsid w:val="00DE04AA"/>
    <w:rsid w:val="00DE05C3"/>
    <w:rsid w:val="00DE41CF"/>
    <w:rsid w:val="00DE665A"/>
    <w:rsid w:val="00DE6F46"/>
    <w:rsid w:val="00DE7699"/>
    <w:rsid w:val="00DF197B"/>
    <w:rsid w:val="00DF20EB"/>
    <w:rsid w:val="00DF4773"/>
    <w:rsid w:val="00DF5F0B"/>
    <w:rsid w:val="00DF5FD5"/>
    <w:rsid w:val="00E05A19"/>
    <w:rsid w:val="00E069DF"/>
    <w:rsid w:val="00E10424"/>
    <w:rsid w:val="00E115A2"/>
    <w:rsid w:val="00E12AEE"/>
    <w:rsid w:val="00E157A2"/>
    <w:rsid w:val="00E20D2B"/>
    <w:rsid w:val="00E214E6"/>
    <w:rsid w:val="00E21BF6"/>
    <w:rsid w:val="00E234C3"/>
    <w:rsid w:val="00E23D50"/>
    <w:rsid w:val="00E2452F"/>
    <w:rsid w:val="00E3153C"/>
    <w:rsid w:val="00E31CFF"/>
    <w:rsid w:val="00E33453"/>
    <w:rsid w:val="00E33D9D"/>
    <w:rsid w:val="00E41D52"/>
    <w:rsid w:val="00E440BA"/>
    <w:rsid w:val="00E46112"/>
    <w:rsid w:val="00E46475"/>
    <w:rsid w:val="00E46960"/>
    <w:rsid w:val="00E50D65"/>
    <w:rsid w:val="00E52F25"/>
    <w:rsid w:val="00E5389B"/>
    <w:rsid w:val="00E53B9C"/>
    <w:rsid w:val="00E54407"/>
    <w:rsid w:val="00E54C2E"/>
    <w:rsid w:val="00E56268"/>
    <w:rsid w:val="00E6054F"/>
    <w:rsid w:val="00E60C10"/>
    <w:rsid w:val="00E63493"/>
    <w:rsid w:val="00E7159A"/>
    <w:rsid w:val="00E717AA"/>
    <w:rsid w:val="00E7205D"/>
    <w:rsid w:val="00E73AFC"/>
    <w:rsid w:val="00E83D30"/>
    <w:rsid w:val="00E84CEB"/>
    <w:rsid w:val="00E87051"/>
    <w:rsid w:val="00E87BD8"/>
    <w:rsid w:val="00E87CE1"/>
    <w:rsid w:val="00E95679"/>
    <w:rsid w:val="00E97A59"/>
    <w:rsid w:val="00EA1D66"/>
    <w:rsid w:val="00EA2580"/>
    <w:rsid w:val="00EA3E02"/>
    <w:rsid w:val="00EA69E7"/>
    <w:rsid w:val="00EB5507"/>
    <w:rsid w:val="00EB78D0"/>
    <w:rsid w:val="00EC27D4"/>
    <w:rsid w:val="00EC2B25"/>
    <w:rsid w:val="00EC4BAC"/>
    <w:rsid w:val="00EC6CEC"/>
    <w:rsid w:val="00EC76A1"/>
    <w:rsid w:val="00ED0981"/>
    <w:rsid w:val="00ED3320"/>
    <w:rsid w:val="00ED3A06"/>
    <w:rsid w:val="00EE1F4A"/>
    <w:rsid w:val="00EE2D84"/>
    <w:rsid w:val="00EE4279"/>
    <w:rsid w:val="00EE4837"/>
    <w:rsid w:val="00EF40DC"/>
    <w:rsid w:val="00EF56CD"/>
    <w:rsid w:val="00EF7864"/>
    <w:rsid w:val="00EF7FC3"/>
    <w:rsid w:val="00F023D1"/>
    <w:rsid w:val="00F02EC8"/>
    <w:rsid w:val="00F02F56"/>
    <w:rsid w:val="00F034F8"/>
    <w:rsid w:val="00F05B30"/>
    <w:rsid w:val="00F10ED5"/>
    <w:rsid w:val="00F115D1"/>
    <w:rsid w:val="00F149A0"/>
    <w:rsid w:val="00F14F5B"/>
    <w:rsid w:val="00F15F42"/>
    <w:rsid w:val="00F16573"/>
    <w:rsid w:val="00F178B2"/>
    <w:rsid w:val="00F20755"/>
    <w:rsid w:val="00F21604"/>
    <w:rsid w:val="00F2173A"/>
    <w:rsid w:val="00F24AAA"/>
    <w:rsid w:val="00F32D26"/>
    <w:rsid w:val="00F40571"/>
    <w:rsid w:val="00F40851"/>
    <w:rsid w:val="00F41DC2"/>
    <w:rsid w:val="00F4227E"/>
    <w:rsid w:val="00F42A24"/>
    <w:rsid w:val="00F44544"/>
    <w:rsid w:val="00F44C3F"/>
    <w:rsid w:val="00F450A4"/>
    <w:rsid w:val="00F4547F"/>
    <w:rsid w:val="00F50DCA"/>
    <w:rsid w:val="00F52A52"/>
    <w:rsid w:val="00F54954"/>
    <w:rsid w:val="00F56441"/>
    <w:rsid w:val="00F64710"/>
    <w:rsid w:val="00F67A63"/>
    <w:rsid w:val="00F71753"/>
    <w:rsid w:val="00F718CF"/>
    <w:rsid w:val="00F72177"/>
    <w:rsid w:val="00F721D1"/>
    <w:rsid w:val="00F72C36"/>
    <w:rsid w:val="00F8056B"/>
    <w:rsid w:val="00F816AE"/>
    <w:rsid w:val="00F839A8"/>
    <w:rsid w:val="00F87459"/>
    <w:rsid w:val="00F87DAC"/>
    <w:rsid w:val="00F91991"/>
    <w:rsid w:val="00F93CA2"/>
    <w:rsid w:val="00F93FB0"/>
    <w:rsid w:val="00F94140"/>
    <w:rsid w:val="00F97D61"/>
    <w:rsid w:val="00FA0F8C"/>
    <w:rsid w:val="00FA1C32"/>
    <w:rsid w:val="00FA418C"/>
    <w:rsid w:val="00FA5308"/>
    <w:rsid w:val="00FA58EC"/>
    <w:rsid w:val="00FA774C"/>
    <w:rsid w:val="00FB0B43"/>
    <w:rsid w:val="00FB1934"/>
    <w:rsid w:val="00FB1F62"/>
    <w:rsid w:val="00FB26E7"/>
    <w:rsid w:val="00FB4F3D"/>
    <w:rsid w:val="00FB5708"/>
    <w:rsid w:val="00FC29C8"/>
    <w:rsid w:val="00FC547D"/>
    <w:rsid w:val="00FC601E"/>
    <w:rsid w:val="00FC762A"/>
    <w:rsid w:val="00FD70B3"/>
    <w:rsid w:val="00FD76A1"/>
    <w:rsid w:val="00FE34F6"/>
    <w:rsid w:val="00FE4913"/>
    <w:rsid w:val="00FE67C1"/>
    <w:rsid w:val="00FF37A6"/>
    <w:rsid w:val="00FF458E"/>
    <w:rsid w:val="00FF70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B02A8FA"/>
  <w15:docId w15:val="{02313AE8-B191-423F-B4CD-B88A9783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C2D"/>
    <w:rPr>
      <w:rFonts w:ascii="Arial" w:eastAsia="Times New Roman" w:hAnsi="Arial"/>
      <w:szCs w:val="22"/>
    </w:rPr>
  </w:style>
  <w:style w:type="paragraph" w:styleId="Titre1">
    <w:name w:val="heading 1"/>
    <w:basedOn w:val="Normal"/>
    <w:next w:val="Normal"/>
    <w:link w:val="Titre1Car"/>
    <w:qFormat/>
    <w:rsid w:val="00030AEF"/>
    <w:pPr>
      <w:keepNext/>
      <w:numPr>
        <w:numId w:val="2"/>
      </w:numPr>
      <w:shd w:val="clear" w:color="auto" w:fill="DC005C"/>
      <w:jc w:val="both"/>
      <w:outlineLvl w:val="0"/>
    </w:pPr>
    <w:rPr>
      <w:b/>
      <w:color w:val="FFFFFF"/>
      <w:sz w:val="26"/>
      <w:szCs w:val="20"/>
      <w:lang w:eastAsia="fr-FR"/>
    </w:rPr>
  </w:style>
  <w:style w:type="paragraph" w:styleId="Titre2">
    <w:name w:val="heading 2"/>
    <w:basedOn w:val="Normal"/>
    <w:next w:val="Normal"/>
    <w:link w:val="Titre2Car"/>
    <w:qFormat/>
    <w:rsid w:val="006F6EFF"/>
    <w:pPr>
      <w:keepNext/>
      <w:numPr>
        <w:ilvl w:val="1"/>
        <w:numId w:val="2"/>
      </w:numPr>
      <w:shd w:val="clear" w:color="auto" w:fill="E6E6E6" w:themeFill="background1" w:themeFillShade="E6"/>
      <w:jc w:val="both"/>
      <w:outlineLvl w:val="1"/>
    </w:pPr>
    <w:rPr>
      <w:b/>
      <w:sz w:val="22"/>
      <w:szCs w:val="20"/>
      <w:lang w:eastAsia="fr-FR"/>
    </w:rPr>
  </w:style>
  <w:style w:type="paragraph" w:styleId="Titre3">
    <w:name w:val="heading 3"/>
    <w:basedOn w:val="Normal"/>
    <w:next w:val="Normal"/>
    <w:link w:val="Titre3Car"/>
    <w:qFormat/>
    <w:rsid w:val="000C11F2"/>
    <w:pPr>
      <w:keepNext/>
      <w:numPr>
        <w:ilvl w:val="2"/>
        <w:numId w:val="2"/>
      </w:numPr>
      <w:spacing w:after="120"/>
      <w:outlineLvl w:val="2"/>
    </w:pPr>
    <w:rPr>
      <w:b/>
      <w:sz w:val="22"/>
      <w:szCs w:val="20"/>
      <w:lang w:eastAsia="fr-FR"/>
    </w:rPr>
  </w:style>
  <w:style w:type="paragraph" w:styleId="Titre4">
    <w:name w:val="heading 4"/>
    <w:basedOn w:val="Normal"/>
    <w:next w:val="Normal"/>
    <w:link w:val="Titre4Car"/>
    <w:qFormat/>
    <w:rsid w:val="006D5DBF"/>
    <w:pPr>
      <w:keepNext/>
      <w:numPr>
        <w:ilvl w:val="3"/>
        <w:numId w:val="2"/>
      </w:numPr>
      <w:jc w:val="center"/>
      <w:outlineLvl w:val="3"/>
    </w:pPr>
    <w:rPr>
      <w:rFonts w:ascii="Tahoma" w:hAnsi="Tahoma"/>
      <w:b/>
      <w:sz w:val="40"/>
      <w:szCs w:val="20"/>
      <w:lang w:eastAsia="fr-FR"/>
    </w:rPr>
  </w:style>
  <w:style w:type="paragraph" w:styleId="Titre5">
    <w:name w:val="heading 5"/>
    <w:basedOn w:val="Normal"/>
    <w:next w:val="Normal"/>
    <w:link w:val="Titre5Car"/>
    <w:qFormat/>
    <w:rsid w:val="006D5DBF"/>
    <w:pPr>
      <w:keepNext/>
      <w:numPr>
        <w:ilvl w:val="4"/>
        <w:numId w:val="2"/>
      </w:numPr>
      <w:jc w:val="center"/>
      <w:outlineLvl w:val="4"/>
    </w:pPr>
    <w:rPr>
      <w:rFonts w:ascii="Tahoma" w:hAnsi="Tahoma"/>
      <w:b/>
      <w:sz w:val="32"/>
      <w:szCs w:val="20"/>
      <w:lang w:eastAsia="fr-FR"/>
    </w:rPr>
  </w:style>
  <w:style w:type="paragraph" w:styleId="Titre6">
    <w:name w:val="heading 6"/>
    <w:basedOn w:val="Normal"/>
    <w:next w:val="Normal"/>
    <w:link w:val="Titre6Car"/>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iPriority w:val="99"/>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34"/>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030AEF"/>
    <w:rPr>
      <w:rFonts w:ascii="Arial" w:eastAsia="Times New Roman" w:hAnsi="Arial"/>
      <w:b/>
      <w:color w:val="FFFFFF"/>
      <w:sz w:val="26"/>
      <w:shd w:val="clear" w:color="auto" w:fill="DC005C"/>
      <w:lang w:eastAsia="fr-FR"/>
    </w:rPr>
  </w:style>
  <w:style w:type="character" w:customStyle="1" w:styleId="Titre2Car">
    <w:name w:val="Titre 2 Car"/>
    <w:link w:val="Titre2"/>
    <w:rsid w:val="006F6EFF"/>
    <w:rPr>
      <w:rFonts w:ascii="Arial" w:eastAsia="Times New Roman" w:hAnsi="Arial"/>
      <w:b/>
      <w:sz w:val="22"/>
      <w:shd w:val="clear" w:color="auto" w:fill="E6E6E6" w:themeFill="background1" w:themeFillShade="E6"/>
      <w:lang w:eastAsia="fr-FR"/>
    </w:rPr>
  </w:style>
  <w:style w:type="character" w:customStyle="1" w:styleId="Titre3Car">
    <w:name w:val="Titre 3 Car"/>
    <w:link w:val="Titre3"/>
    <w:rsid w:val="000C11F2"/>
    <w:rPr>
      <w:rFonts w:ascii="Arial" w:eastAsia="Times New Roman" w:hAnsi="Arial"/>
      <w:b/>
      <w:sz w:val="22"/>
      <w:lang w:eastAsia="fr-FR"/>
    </w:rPr>
  </w:style>
  <w:style w:type="character" w:customStyle="1" w:styleId="Titre4Car">
    <w:name w:val="Titre 4 Car"/>
    <w:link w:val="Titre4"/>
    <w:rsid w:val="006D5DBF"/>
    <w:rPr>
      <w:rFonts w:ascii="Tahoma" w:eastAsia="Times New Roman" w:hAnsi="Tahoma"/>
      <w:b/>
      <w:sz w:val="40"/>
      <w:lang w:eastAsia="fr-FR"/>
    </w:rPr>
  </w:style>
  <w:style w:type="character" w:customStyle="1" w:styleId="Titre5Car">
    <w:name w:val="Titre 5 Car"/>
    <w:link w:val="Titre5"/>
    <w:rsid w:val="006D5DBF"/>
    <w:rPr>
      <w:rFonts w:ascii="Tahoma" w:eastAsia="Times New Roman" w:hAnsi="Tahoma"/>
      <w:b/>
      <w:sz w:val="32"/>
      <w:lang w:eastAsia="fr-FR"/>
    </w:rPr>
  </w:style>
  <w:style w:type="character" w:customStyle="1" w:styleId="Titre6Car">
    <w:name w:val="Titre 6 Car"/>
    <w:link w:val="Titre6"/>
    <w:rsid w:val="006D5DBF"/>
    <w:rPr>
      <w:rFonts w:ascii="Tahoma" w:eastAsia="Times New Roman" w:hAnsi="Tahoma"/>
      <w:b/>
      <w:sz w:val="22"/>
      <w:lang w:eastAsia="fr-FR"/>
    </w:rPr>
  </w:style>
  <w:style w:type="character" w:customStyle="1" w:styleId="Titre7Car">
    <w:name w:val="Titre 7 Car"/>
    <w:link w:val="Titre7"/>
    <w:rsid w:val="006D5DBF"/>
    <w:rPr>
      <w:rFonts w:ascii="Tahoma" w:eastAsia="Times New Roman" w:hAnsi="Tahoma"/>
      <w:b/>
      <w:sz w:val="16"/>
      <w:lang w:eastAsia="fr-FR"/>
    </w:rPr>
  </w:style>
  <w:style w:type="character" w:customStyle="1" w:styleId="Titre8Car">
    <w:name w:val="Titre 8 Car"/>
    <w:link w:val="Titre8"/>
    <w:rsid w:val="006D5DBF"/>
    <w:rPr>
      <w:rFonts w:ascii="Tahoma" w:eastAsia="Times New Roman" w:hAnsi="Tahoma"/>
      <w:sz w:val="40"/>
      <w:lang w:eastAsia="fr-FR"/>
    </w:rPr>
  </w:style>
  <w:style w:type="character" w:customStyle="1" w:styleId="Titre9Car">
    <w:name w:val="Titre 9 Car"/>
    <w:link w:val="Titre9"/>
    <w:rsid w:val="006D5DBF"/>
    <w:rPr>
      <w:rFonts w:ascii="Tahoma" w:eastAsia="Times New Roman" w:hAnsi="Tahoma"/>
      <w:b/>
      <w:color w:val="FFFFFF"/>
      <w:sz w:val="40"/>
      <w:lang w:eastAsia="fr-FR"/>
    </w:rPr>
  </w:style>
  <w:style w:type="table" w:styleId="Grilledutableau">
    <w:name w:val="Table Grid"/>
    <w:basedOn w:val="TableauNormal"/>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paragraph" w:styleId="TM1">
    <w:name w:val="toc 1"/>
    <w:basedOn w:val="Normal"/>
    <w:next w:val="Normal"/>
    <w:autoRedefine/>
    <w:uiPriority w:val="39"/>
    <w:unhideWhenUsed/>
    <w:rsid w:val="00677C98"/>
    <w:pPr>
      <w:spacing w:before="120"/>
    </w:pPr>
    <w:rPr>
      <w:rFonts w:asciiTheme="minorHAnsi" w:hAnsiTheme="minorHAnsi"/>
      <w:b/>
      <w:bCs/>
      <w:i/>
      <w:iCs/>
      <w:sz w:val="24"/>
      <w:szCs w:val="24"/>
    </w:rPr>
  </w:style>
  <w:style w:type="paragraph" w:styleId="TM2">
    <w:name w:val="toc 2"/>
    <w:basedOn w:val="Normal"/>
    <w:next w:val="Normal"/>
    <w:autoRedefine/>
    <w:uiPriority w:val="39"/>
    <w:unhideWhenUsed/>
    <w:rsid w:val="00677C98"/>
    <w:pPr>
      <w:spacing w:before="120"/>
      <w:ind w:left="200"/>
    </w:pPr>
    <w:rPr>
      <w:rFonts w:asciiTheme="minorHAnsi" w:hAnsiTheme="minorHAnsi"/>
      <w:b/>
      <w:bCs/>
      <w:sz w:val="22"/>
    </w:rPr>
  </w:style>
  <w:style w:type="paragraph" w:styleId="TM3">
    <w:name w:val="toc 3"/>
    <w:basedOn w:val="Normal"/>
    <w:next w:val="Normal"/>
    <w:autoRedefine/>
    <w:uiPriority w:val="39"/>
    <w:unhideWhenUsed/>
    <w:rsid w:val="00677C98"/>
    <w:pPr>
      <w:ind w:left="400"/>
    </w:pPr>
    <w:rPr>
      <w:rFonts w:asciiTheme="minorHAnsi" w:hAnsiTheme="minorHAnsi"/>
      <w:szCs w:val="20"/>
    </w:rPr>
  </w:style>
  <w:style w:type="paragraph" w:styleId="TM4">
    <w:name w:val="toc 4"/>
    <w:basedOn w:val="Normal"/>
    <w:next w:val="Normal"/>
    <w:autoRedefine/>
    <w:uiPriority w:val="39"/>
    <w:unhideWhenUsed/>
    <w:rsid w:val="00677C98"/>
    <w:pPr>
      <w:ind w:left="600"/>
    </w:pPr>
    <w:rPr>
      <w:rFonts w:asciiTheme="minorHAnsi" w:hAnsiTheme="minorHAnsi"/>
      <w:szCs w:val="20"/>
    </w:rPr>
  </w:style>
  <w:style w:type="paragraph" w:styleId="TM5">
    <w:name w:val="toc 5"/>
    <w:basedOn w:val="Normal"/>
    <w:next w:val="Normal"/>
    <w:autoRedefine/>
    <w:uiPriority w:val="39"/>
    <w:unhideWhenUsed/>
    <w:rsid w:val="00677C98"/>
    <w:pPr>
      <w:ind w:left="800"/>
    </w:pPr>
    <w:rPr>
      <w:rFonts w:asciiTheme="minorHAnsi" w:hAnsiTheme="minorHAnsi"/>
      <w:szCs w:val="20"/>
    </w:rPr>
  </w:style>
  <w:style w:type="paragraph" w:styleId="TM6">
    <w:name w:val="toc 6"/>
    <w:basedOn w:val="Normal"/>
    <w:next w:val="Normal"/>
    <w:autoRedefine/>
    <w:uiPriority w:val="39"/>
    <w:unhideWhenUsed/>
    <w:rsid w:val="00677C98"/>
    <w:pPr>
      <w:ind w:left="1000"/>
    </w:pPr>
    <w:rPr>
      <w:rFonts w:asciiTheme="minorHAnsi" w:hAnsiTheme="minorHAnsi"/>
      <w:szCs w:val="20"/>
    </w:rPr>
  </w:style>
  <w:style w:type="paragraph" w:styleId="TM7">
    <w:name w:val="toc 7"/>
    <w:basedOn w:val="Normal"/>
    <w:next w:val="Normal"/>
    <w:autoRedefine/>
    <w:uiPriority w:val="39"/>
    <w:unhideWhenUsed/>
    <w:rsid w:val="00677C98"/>
    <w:pPr>
      <w:ind w:left="1200"/>
    </w:pPr>
    <w:rPr>
      <w:rFonts w:asciiTheme="minorHAnsi" w:hAnsiTheme="minorHAnsi"/>
      <w:szCs w:val="20"/>
    </w:rPr>
  </w:style>
  <w:style w:type="paragraph" w:styleId="TM8">
    <w:name w:val="toc 8"/>
    <w:basedOn w:val="Normal"/>
    <w:next w:val="Normal"/>
    <w:autoRedefine/>
    <w:uiPriority w:val="39"/>
    <w:unhideWhenUsed/>
    <w:rsid w:val="00677C98"/>
    <w:pPr>
      <w:ind w:left="1400"/>
    </w:pPr>
    <w:rPr>
      <w:rFonts w:asciiTheme="minorHAnsi" w:hAnsiTheme="minorHAnsi"/>
      <w:szCs w:val="20"/>
    </w:rPr>
  </w:style>
  <w:style w:type="paragraph" w:styleId="TM9">
    <w:name w:val="toc 9"/>
    <w:basedOn w:val="Normal"/>
    <w:next w:val="Normal"/>
    <w:autoRedefine/>
    <w:uiPriority w:val="39"/>
    <w:unhideWhenUsed/>
    <w:rsid w:val="00677C98"/>
    <w:pPr>
      <w:ind w:left="1600"/>
    </w:pPr>
    <w:rPr>
      <w:rFonts w:asciiTheme="minorHAnsi" w:hAnsiTheme="minorHAnsi"/>
      <w:szCs w:val="20"/>
    </w:rPr>
  </w:style>
  <w:style w:type="paragraph" w:styleId="Notedebasdepage">
    <w:name w:val="footnote text"/>
    <w:basedOn w:val="Normal"/>
    <w:link w:val="NotedebasdepageCar"/>
    <w:uiPriority w:val="99"/>
    <w:semiHidden/>
    <w:unhideWhenUsed/>
    <w:rsid w:val="007733D8"/>
    <w:rPr>
      <w:szCs w:val="20"/>
    </w:rPr>
  </w:style>
  <w:style w:type="character" w:customStyle="1" w:styleId="NotedebasdepageCar">
    <w:name w:val="Note de bas de page Car"/>
    <w:basedOn w:val="Policepardfaut"/>
    <w:link w:val="Notedebasdepage"/>
    <w:uiPriority w:val="99"/>
    <w:semiHidden/>
    <w:rsid w:val="007733D8"/>
    <w:rPr>
      <w:rFonts w:ascii="Arial" w:eastAsia="Times New Roman" w:hAnsi="Arial"/>
    </w:rPr>
  </w:style>
  <w:style w:type="character" w:styleId="Appelnotedebasdep">
    <w:name w:val="footnote reference"/>
    <w:basedOn w:val="Policepardfaut"/>
    <w:uiPriority w:val="99"/>
    <w:semiHidden/>
    <w:unhideWhenUsed/>
    <w:rsid w:val="007733D8"/>
    <w:rPr>
      <w:vertAlign w:val="superscript"/>
    </w:rPr>
  </w:style>
  <w:style w:type="paragraph" w:styleId="En-ttedetabledesmatires">
    <w:name w:val="TOC Heading"/>
    <w:basedOn w:val="Titre1"/>
    <w:next w:val="Normal"/>
    <w:uiPriority w:val="39"/>
    <w:unhideWhenUsed/>
    <w:qFormat/>
    <w:rsid w:val="00F94140"/>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Rvision">
    <w:name w:val="Revision"/>
    <w:hidden/>
    <w:uiPriority w:val="99"/>
    <w:semiHidden/>
    <w:rsid w:val="00FF70E0"/>
    <w:rPr>
      <w:rFonts w:ascii="Arial" w:eastAsia="Times New Roman" w:hAnsi="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6515">
      <w:bodyDiv w:val="1"/>
      <w:marLeft w:val="0"/>
      <w:marRight w:val="0"/>
      <w:marTop w:val="0"/>
      <w:marBottom w:val="0"/>
      <w:divBdr>
        <w:top w:val="none" w:sz="0" w:space="0" w:color="auto"/>
        <w:left w:val="none" w:sz="0" w:space="0" w:color="auto"/>
        <w:bottom w:val="none" w:sz="0" w:space="0" w:color="auto"/>
        <w:right w:val="none" w:sz="0" w:space="0" w:color="auto"/>
      </w:divBdr>
    </w:div>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882061750">
      <w:bodyDiv w:val="1"/>
      <w:marLeft w:val="0"/>
      <w:marRight w:val="0"/>
      <w:marTop w:val="0"/>
      <w:marBottom w:val="0"/>
      <w:divBdr>
        <w:top w:val="none" w:sz="0" w:space="0" w:color="auto"/>
        <w:left w:val="none" w:sz="0" w:space="0" w:color="auto"/>
        <w:bottom w:val="none" w:sz="0" w:space="0" w:color="auto"/>
        <w:right w:val="none" w:sz="0" w:space="0" w:color="auto"/>
      </w:divBdr>
      <w:divsChild>
        <w:div w:id="1079715772">
          <w:marLeft w:val="547"/>
          <w:marRight w:val="0"/>
          <w:marTop w:val="115"/>
          <w:marBottom w:val="0"/>
          <w:divBdr>
            <w:top w:val="none" w:sz="0" w:space="0" w:color="auto"/>
            <w:left w:val="none" w:sz="0" w:space="0" w:color="auto"/>
            <w:bottom w:val="none" w:sz="0" w:space="0" w:color="auto"/>
            <w:right w:val="none" w:sz="0" w:space="0" w:color="auto"/>
          </w:divBdr>
        </w:div>
        <w:div w:id="1259024472">
          <w:marLeft w:val="547"/>
          <w:marRight w:val="0"/>
          <w:marTop w:val="115"/>
          <w:marBottom w:val="0"/>
          <w:divBdr>
            <w:top w:val="none" w:sz="0" w:space="0" w:color="auto"/>
            <w:left w:val="none" w:sz="0" w:space="0" w:color="auto"/>
            <w:bottom w:val="none" w:sz="0" w:space="0" w:color="auto"/>
            <w:right w:val="none" w:sz="0" w:space="0" w:color="auto"/>
          </w:divBdr>
        </w:div>
        <w:div w:id="1636836309">
          <w:marLeft w:val="547"/>
          <w:marRight w:val="0"/>
          <w:marTop w:val="115"/>
          <w:marBottom w:val="0"/>
          <w:divBdr>
            <w:top w:val="none" w:sz="0" w:space="0" w:color="auto"/>
            <w:left w:val="none" w:sz="0" w:space="0" w:color="auto"/>
            <w:bottom w:val="none" w:sz="0" w:space="0" w:color="auto"/>
            <w:right w:val="none" w:sz="0" w:space="0" w:color="auto"/>
          </w:divBdr>
        </w:div>
      </w:divsChild>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09080651">
      <w:bodyDiv w:val="1"/>
      <w:marLeft w:val="0"/>
      <w:marRight w:val="0"/>
      <w:marTop w:val="0"/>
      <w:marBottom w:val="0"/>
      <w:divBdr>
        <w:top w:val="none" w:sz="0" w:space="0" w:color="auto"/>
        <w:left w:val="none" w:sz="0" w:space="0" w:color="auto"/>
        <w:bottom w:val="none" w:sz="0" w:space="0" w:color="auto"/>
        <w:right w:val="none" w:sz="0" w:space="0" w:color="auto"/>
      </w:divBdr>
    </w:div>
    <w:div w:id="1116561181">
      <w:bodyDiv w:val="1"/>
      <w:marLeft w:val="0"/>
      <w:marRight w:val="0"/>
      <w:marTop w:val="0"/>
      <w:marBottom w:val="0"/>
      <w:divBdr>
        <w:top w:val="none" w:sz="0" w:space="0" w:color="auto"/>
        <w:left w:val="none" w:sz="0" w:space="0" w:color="auto"/>
        <w:bottom w:val="none" w:sz="0" w:space="0" w:color="auto"/>
        <w:right w:val="none" w:sz="0" w:space="0" w:color="auto"/>
      </w:divBdr>
      <w:divsChild>
        <w:div w:id="150369936">
          <w:marLeft w:val="547"/>
          <w:marRight w:val="0"/>
          <w:marTop w:val="0"/>
          <w:marBottom w:val="0"/>
          <w:divBdr>
            <w:top w:val="none" w:sz="0" w:space="0" w:color="auto"/>
            <w:left w:val="none" w:sz="0" w:space="0" w:color="auto"/>
            <w:bottom w:val="none" w:sz="0" w:space="0" w:color="auto"/>
            <w:right w:val="none" w:sz="0" w:space="0" w:color="auto"/>
          </w:divBdr>
        </w:div>
        <w:div w:id="25060571">
          <w:marLeft w:val="547"/>
          <w:marRight w:val="0"/>
          <w:marTop w:val="0"/>
          <w:marBottom w:val="0"/>
          <w:divBdr>
            <w:top w:val="none" w:sz="0" w:space="0" w:color="auto"/>
            <w:left w:val="none" w:sz="0" w:space="0" w:color="auto"/>
            <w:bottom w:val="none" w:sz="0" w:space="0" w:color="auto"/>
            <w:right w:val="none" w:sz="0" w:space="0" w:color="auto"/>
          </w:divBdr>
        </w:div>
      </w:divsChild>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291204321">
      <w:bodyDiv w:val="1"/>
      <w:marLeft w:val="0"/>
      <w:marRight w:val="0"/>
      <w:marTop w:val="0"/>
      <w:marBottom w:val="0"/>
      <w:divBdr>
        <w:top w:val="none" w:sz="0" w:space="0" w:color="auto"/>
        <w:left w:val="none" w:sz="0" w:space="0" w:color="auto"/>
        <w:bottom w:val="none" w:sz="0" w:space="0" w:color="auto"/>
        <w:right w:val="none" w:sz="0" w:space="0" w:color="auto"/>
      </w:divBdr>
      <w:divsChild>
        <w:div w:id="1657030092">
          <w:marLeft w:val="0"/>
          <w:marRight w:val="0"/>
          <w:marTop w:val="0"/>
          <w:marBottom w:val="0"/>
          <w:divBdr>
            <w:top w:val="none" w:sz="0" w:space="0" w:color="auto"/>
            <w:left w:val="none" w:sz="0" w:space="0" w:color="auto"/>
            <w:bottom w:val="none" w:sz="0" w:space="0" w:color="auto"/>
            <w:right w:val="none" w:sz="0" w:space="0" w:color="auto"/>
          </w:divBdr>
          <w:divsChild>
            <w:div w:id="383068556">
              <w:marLeft w:val="0"/>
              <w:marRight w:val="0"/>
              <w:marTop w:val="0"/>
              <w:marBottom w:val="0"/>
              <w:divBdr>
                <w:top w:val="none" w:sz="0" w:space="0" w:color="auto"/>
                <w:left w:val="none" w:sz="0" w:space="0" w:color="auto"/>
                <w:bottom w:val="none" w:sz="0" w:space="0" w:color="auto"/>
                <w:right w:val="none" w:sz="0" w:space="0" w:color="auto"/>
              </w:divBdr>
              <w:divsChild>
                <w:div w:id="12714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7601">
      <w:bodyDiv w:val="1"/>
      <w:marLeft w:val="0"/>
      <w:marRight w:val="0"/>
      <w:marTop w:val="0"/>
      <w:marBottom w:val="0"/>
      <w:divBdr>
        <w:top w:val="none" w:sz="0" w:space="0" w:color="auto"/>
        <w:left w:val="none" w:sz="0" w:space="0" w:color="auto"/>
        <w:bottom w:val="none" w:sz="0" w:space="0" w:color="auto"/>
        <w:right w:val="none" w:sz="0" w:space="0" w:color="auto"/>
      </w:divBdr>
    </w:div>
    <w:div w:id="1685127252">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57247591">
      <w:bodyDiv w:val="1"/>
      <w:marLeft w:val="0"/>
      <w:marRight w:val="0"/>
      <w:marTop w:val="0"/>
      <w:marBottom w:val="0"/>
      <w:divBdr>
        <w:top w:val="none" w:sz="0" w:space="0" w:color="auto"/>
        <w:left w:val="none" w:sz="0" w:space="0" w:color="auto"/>
        <w:bottom w:val="none" w:sz="0" w:space="0" w:color="auto"/>
        <w:right w:val="none" w:sz="0" w:space="0" w:color="auto"/>
      </w:divBdr>
      <w:divsChild>
        <w:div w:id="1144853919">
          <w:marLeft w:val="0"/>
          <w:marRight w:val="0"/>
          <w:marTop w:val="0"/>
          <w:marBottom w:val="0"/>
          <w:divBdr>
            <w:top w:val="none" w:sz="0" w:space="0" w:color="auto"/>
            <w:left w:val="none" w:sz="0" w:space="0" w:color="auto"/>
            <w:bottom w:val="none" w:sz="0" w:space="0" w:color="auto"/>
            <w:right w:val="none" w:sz="0" w:space="0" w:color="auto"/>
          </w:divBdr>
          <w:divsChild>
            <w:div w:id="1943760001">
              <w:marLeft w:val="0"/>
              <w:marRight w:val="0"/>
              <w:marTop w:val="0"/>
              <w:marBottom w:val="0"/>
              <w:divBdr>
                <w:top w:val="none" w:sz="0" w:space="0" w:color="auto"/>
                <w:left w:val="none" w:sz="0" w:space="0" w:color="auto"/>
                <w:bottom w:val="none" w:sz="0" w:space="0" w:color="auto"/>
                <w:right w:val="none" w:sz="0" w:space="0" w:color="auto"/>
              </w:divBdr>
              <w:divsChild>
                <w:div w:id="700592898">
                  <w:marLeft w:val="0"/>
                  <w:marRight w:val="0"/>
                  <w:marTop w:val="0"/>
                  <w:marBottom w:val="0"/>
                  <w:divBdr>
                    <w:top w:val="none" w:sz="0" w:space="0" w:color="auto"/>
                    <w:left w:val="none" w:sz="0" w:space="0" w:color="auto"/>
                    <w:bottom w:val="none" w:sz="0" w:space="0" w:color="auto"/>
                    <w:right w:val="none" w:sz="0" w:space="0" w:color="auto"/>
                  </w:divBdr>
                  <w:divsChild>
                    <w:div w:id="407188605">
                      <w:marLeft w:val="0"/>
                      <w:marRight w:val="0"/>
                      <w:marTop w:val="0"/>
                      <w:marBottom w:val="0"/>
                      <w:divBdr>
                        <w:top w:val="none" w:sz="0" w:space="0" w:color="auto"/>
                        <w:left w:val="none" w:sz="0" w:space="0" w:color="auto"/>
                        <w:bottom w:val="none" w:sz="0" w:space="0" w:color="auto"/>
                        <w:right w:val="none" w:sz="0" w:space="0" w:color="auto"/>
                      </w:divBdr>
                      <w:divsChild>
                        <w:div w:id="1495295748">
                          <w:marLeft w:val="0"/>
                          <w:marRight w:val="0"/>
                          <w:marTop w:val="0"/>
                          <w:marBottom w:val="0"/>
                          <w:divBdr>
                            <w:top w:val="none" w:sz="0" w:space="0" w:color="auto"/>
                            <w:left w:val="none" w:sz="0" w:space="0" w:color="auto"/>
                            <w:bottom w:val="none" w:sz="0" w:space="0" w:color="auto"/>
                            <w:right w:val="none" w:sz="0" w:space="0" w:color="auto"/>
                          </w:divBdr>
                          <w:divsChild>
                            <w:div w:id="473373236">
                              <w:marLeft w:val="0"/>
                              <w:marRight w:val="0"/>
                              <w:marTop w:val="0"/>
                              <w:marBottom w:val="0"/>
                              <w:divBdr>
                                <w:top w:val="none" w:sz="0" w:space="0" w:color="auto"/>
                                <w:left w:val="none" w:sz="0" w:space="0" w:color="auto"/>
                                <w:bottom w:val="none" w:sz="0" w:space="0" w:color="auto"/>
                                <w:right w:val="none" w:sz="0" w:space="0" w:color="auto"/>
                              </w:divBdr>
                              <w:divsChild>
                                <w:div w:id="1188299220">
                                  <w:marLeft w:val="0"/>
                                  <w:marRight w:val="0"/>
                                  <w:marTop w:val="0"/>
                                  <w:marBottom w:val="0"/>
                                  <w:divBdr>
                                    <w:top w:val="none" w:sz="0" w:space="0" w:color="auto"/>
                                    <w:left w:val="none" w:sz="0" w:space="0" w:color="auto"/>
                                    <w:bottom w:val="none" w:sz="0" w:space="0" w:color="auto"/>
                                    <w:right w:val="none" w:sz="0" w:space="0" w:color="auto"/>
                                  </w:divBdr>
                                  <w:divsChild>
                                    <w:div w:id="847911643">
                                      <w:marLeft w:val="0"/>
                                      <w:marRight w:val="0"/>
                                      <w:marTop w:val="0"/>
                                      <w:marBottom w:val="0"/>
                                      <w:divBdr>
                                        <w:top w:val="none" w:sz="0" w:space="0" w:color="auto"/>
                                        <w:left w:val="none" w:sz="0" w:space="0" w:color="auto"/>
                                        <w:bottom w:val="none" w:sz="0" w:space="0" w:color="auto"/>
                                        <w:right w:val="none" w:sz="0" w:space="0" w:color="auto"/>
                                      </w:divBdr>
                                      <w:divsChild>
                                        <w:div w:id="9907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IO4-KCLg6O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igs.framaboard.org/?controller=ProjectViewController&amp;action=share&amp;project_id=1" TargetMode="External"/><Relationship Id="rId2" Type="http://schemas.openxmlformats.org/officeDocument/2006/relationships/customXml" Target="../customXml/item2.xml"/><Relationship Id="rId16" Type="http://schemas.openxmlformats.org/officeDocument/2006/relationships/package" Target="embeddings/Feuille_de_calcul_Microsoft_Excel.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loper.apple.com/documentation/arkit/swiftshot_creating_a_game_for_augmented_rea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yan\OneDrive%20-%20DIVTEC\Atelier\99-Portes%20ouvertes%202019\PIGS%20Two%20Kingdoms\EMT-INF-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B9B54332024A429708645244202D9F" ma:contentTypeVersion="4" ma:contentTypeDescription="Crée un document." ma:contentTypeScope="" ma:versionID="60e7c2de9e6630e8dcf50c5f8baaebfe">
  <xsd:schema xmlns:xsd="http://www.w3.org/2001/XMLSchema" xmlns:xs="http://www.w3.org/2001/XMLSchema" xmlns:p="http://schemas.microsoft.com/office/2006/metadata/properties" xmlns:ns2="182394c2-6a3a-4ef0-a482-db59ef7677f8" targetNamespace="http://schemas.microsoft.com/office/2006/metadata/properties" ma:root="true" ma:fieldsID="0f2ec538f73c924c21ba57e76ad6bd8f" ns2:_="">
    <xsd:import namespace="182394c2-6a3a-4ef0-a482-db59ef7677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394c2-6a3a-4ef0-a482-db59ef76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E2553-CF91-449E-8DBE-34D3373E18CF}">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182394c2-6a3a-4ef0-a482-db59ef7677f8"/>
    <ds:schemaRef ds:uri="http://www.w3.org/XML/1998/namespace"/>
  </ds:schemaRefs>
</ds:datastoreItem>
</file>

<file path=customXml/itemProps2.xml><?xml version="1.0" encoding="utf-8"?>
<ds:datastoreItem xmlns:ds="http://schemas.openxmlformats.org/officeDocument/2006/customXml" ds:itemID="{BF5D5097-31C4-4D21-B1FB-C69E7672D363}">
  <ds:schemaRefs>
    <ds:schemaRef ds:uri="http://schemas.microsoft.com/sharepoint/v3/contenttype/forms"/>
  </ds:schemaRefs>
</ds:datastoreItem>
</file>

<file path=customXml/itemProps3.xml><?xml version="1.0" encoding="utf-8"?>
<ds:datastoreItem xmlns:ds="http://schemas.openxmlformats.org/officeDocument/2006/customXml" ds:itemID="{DCD7B7CF-A5E5-45DC-8728-F274559B1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394c2-6a3a-4ef0-a482-db59ef767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0C6904-91E0-4C84-9097-7AD11FB1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EMT-INF-Modèle.dotx</Template>
  <TotalTime>592</TotalTime>
  <Pages>7</Pages>
  <Words>913</Words>
  <Characters>5025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Charalambidis Yannis</dc:creator>
  <cp:keywords/>
  <dc:description/>
  <cp:lastModifiedBy>Riat Dylan</cp:lastModifiedBy>
  <cp:revision>344</cp:revision>
  <cp:lastPrinted>2018-01-11T13:57:00Z</cp:lastPrinted>
  <dcterms:created xsi:type="dcterms:W3CDTF">2019-03-25T07:18:00Z</dcterms:created>
  <dcterms:modified xsi:type="dcterms:W3CDTF">2019-05-02T11:47:00Z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0x01010041B9B54332024A429708645244202D9F</vt:lpwstr>
  </property>
</Properties>
</file>